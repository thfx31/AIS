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8847436"/>
        <w:docPartObj>
          <w:docPartGallery w:val="Cover Pages"/>
          <w:docPartUnique/>
        </w:docPartObj>
      </w:sdtPr>
      <w:sdtEndPr/>
      <w:sdtContent>
        <w:p w:rsidR="00470E48" w:rsidRDefault="00470E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70E48" w:rsidRDefault="007B42E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Thomas</w:t>
                                      </w:r>
                                      <w:r w:rsidR="006442B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FAUROUX</w:t>
                                      </w:r>
                                    </w:p>
                                  </w:sdtContent>
                                </w:sdt>
                                <w:p w:rsidR="00470E48" w:rsidRDefault="004531F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70E4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AIS - ADRAR 2023 2024</w:t>
                                      </w:r>
                                    </w:sdtContent>
                                  </w:sdt>
                                  <w:r w:rsidR="00470E4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6"/>
                                      <w:szCs w:val="76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70E48" w:rsidRPr="00B80CEB" w:rsidRDefault="00B80CEB" w:rsidP="005B26D9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B80CE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6"/>
                                          <w:szCs w:val="76"/>
                                        </w:rPr>
                                        <w:t>Sécurisation de</w:t>
                                      </w:r>
                                      <w:r w:rsidR="004312F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6"/>
                                          <w:szCs w:val="76"/>
                                        </w:rPr>
                                        <w:t>s</w:t>
                                      </w:r>
                                      <w:r w:rsidRPr="00B80CE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6"/>
                                          <w:szCs w:val="76"/>
                                        </w:rPr>
                                        <w:t xml:space="preserve"> réseaux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70E48" w:rsidRDefault="0058600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Firewall </w:t>
                                      </w:r>
                                      <w:r w:rsidR="00987FD4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CISCO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70E48" w:rsidRDefault="007B42E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Thomas</w:t>
                                </w:r>
                                <w:r w:rsidR="006442B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FAUROUX</w:t>
                                </w:r>
                              </w:p>
                            </w:sdtContent>
                          </w:sdt>
                          <w:p w:rsidR="00470E48" w:rsidRDefault="004531F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70E48">
                                  <w:rPr>
                                    <w:caps/>
                                    <w:color w:val="FFFFFF" w:themeColor="background1"/>
                                  </w:rPr>
                                  <w:t>AIS - ADRAR 2023 2024</w:t>
                                </w:r>
                              </w:sdtContent>
                            </w:sdt>
                            <w:r w:rsidR="00470E4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6"/>
                                <w:szCs w:val="76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70E48" w:rsidRPr="00B80CEB" w:rsidRDefault="00B80CEB" w:rsidP="005B26D9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6"/>
                                    <w:szCs w:val="76"/>
                                  </w:rPr>
                                </w:pPr>
                                <w:r w:rsidRPr="00B80CE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6"/>
                                    <w:szCs w:val="76"/>
                                  </w:rPr>
                                  <w:t>Sécurisation de</w:t>
                                </w:r>
                                <w:r w:rsidR="004312F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6"/>
                                    <w:szCs w:val="76"/>
                                  </w:rPr>
                                  <w:t>s</w:t>
                                </w:r>
                                <w:r w:rsidRPr="00B80CE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6"/>
                                    <w:szCs w:val="76"/>
                                  </w:rPr>
                                  <w:t xml:space="preserve"> réseaux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70E48" w:rsidRDefault="0058600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Firewall </w:t>
                                </w:r>
                                <w:r w:rsidR="00987FD4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CISCO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70E48" w:rsidRDefault="00470E4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106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E48" w:rsidRDefault="00470E48">
          <w:pPr>
            <w:pStyle w:val="En-ttedetabledesmatires"/>
          </w:pPr>
          <w:r>
            <w:t>Table des matières</w:t>
          </w:r>
        </w:p>
        <w:p w:rsidR="008D7DB3" w:rsidRDefault="00470E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83860" w:history="1">
            <w:r w:rsidR="008D7DB3" w:rsidRPr="00704BCE">
              <w:rPr>
                <w:rStyle w:val="Lienhypertexte"/>
                <w:noProof/>
              </w:rPr>
              <w:t>1.</w:t>
            </w:r>
            <w:r w:rsidR="008D7DB3">
              <w:rPr>
                <w:rFonts w:eastAsiaTheme="minorEastAsia"/>
                <w:noProof/>
                <w:lang w:eastAsia="fr-FR"/>
              </w:rPr>
              <w:tab/>
            </w:r>
            <w:r w:rsidR="008D7DB3" w:rsidRPr="00704BCE">
              <w:rPr>
                <w:rStyle w:val="Lienhypertexte"/>
                <w:noProof/>
              </w:rPr>
              <w:t>Contexte</w:t>
            </w:r>
            <w:r w:rsidR="008D7DB3">
              <w:rPr>
                <w:noProof/>
                <w:webHidden/>
              </w:rPr>
              <w:tab/>
            </w:r>
            <w:r w:rsidR="008D7DB3">
              <w:rPr>
                <w:noProof/>
                <w:webHidden/>
              </w:rPr>
              <w:fldChar w:fldCharType="begin"/>
            </w:r>
            <w:r w:rsidR="008D7DB3">
              <w:rPr>
                <w:noProof/>
                <w:webHidden/>
              </w:rPr>
              <w:instrText xml:space="preserve"> PAGEREF _Toc136783860 \h </w:instrText>
            </w:r>
            <w:r w:rsidR="008D7DB3">
              <w:rPr>
                <w:noProof/>
                <w:webHidden/>
              </w:rPr>
            </w:r>
            <w:r w:rsidR="008D7DB3">
              <w:rPr>
                <w:noProof/>
                <w:webHidden/>
              </w:rPr>
              <w:fldChar w:fldCharType="separate"/>
            </w:r>
            <w:r w:rsidR="008D7DB3">
              <w:rPr>
                <w:noProof/>
                <w:webHidden/>
              </w:rPr>
              <w:t>2</w:t>
            </w:r>
            <w:r w:rsidR="008D7DB3"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1" w:history="1">
            <w:r w:rsidRPr="00704BC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Configuration des accès à une DMZ avec un FW 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2" w:history="1">
            <w:r w:rsidRPr="00704BC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3" w:history="1">
            <w:r w:rsidRPr="00704BC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4" w:history="1">
            <w:r w:rsidRPr="00704BC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Tableau routage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5" w:history="1">
            <w:r w:rsidRPr="00704BCE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Réseau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6" w:history="1">
            <w:r w:rsidRPr="00704BCE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Validation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7" w:history="1">
            <w:r w:rsidRPr="00704BC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Sécurisation de chaque site par un FW ASA sans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8" w:history="1">
            <w:r w:rsidRPr="00704BC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69" w:history="1">
            <w:r w:rsidRPr="00704BC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0" w:history="1">
            <w:r w:rsidRPr="00704BC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Tableau routage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1" w:history="1">
            <w:r w:rsidRPr="00704BCE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Réseau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2" w:history="1">
            <w:r w:rsidRPr="00704BCE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Validation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3" w:history="1">
            <w:r w:rsidRPr="00704BC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Sécurisation de chaque site par un FW ASA avec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4" w:history="1">
            <w:r w:rsidRPr="00704BC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5" w:history="1">
            <w:r w:rsidRPr="00704BC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6" w:history="1">
            <w:r w:rsidRPr="00704BC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Tableau routage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7" w:history="1">
            <w:r w:rsidRPr="00704BCE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Réseau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8" w:history="1">
            <w:r w:rsidRPr="00704BCE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Validation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79" w:history="1">
            <w:r w:rsidRPr="00704BCE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80" w:history="1">
            <w:r w:rsidRPr="00704BC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Configuration 1 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81" w:history="1">
            <w:r w:rsidRPr="00704BC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Configuration 2 ASA sans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DB3" w:rsidRDefault="008D7DB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6783882" w:history="1">
            <w:r w:rsidRPr="00704BC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04BCE">
              <w:rPr>
                <w:rStyle w:val="Lienhypertexte"/>
                <w:noProof/>
              </w:rPr>
              <w:t>Configuration 2 ASA avec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E48" w:rsidRDefault="00470E48">
          <w:r>
            <w:rPr>
              <w:b/>
              <w:bCs/>
            </w:rPr>
            <w:fldChar w:fldCharType="end"/>
          </w:r>
        </w:p>
      </w:sdtContent>
    </w:sdt>
    <w:p w:rsidR="00470E48" w:rsidRDefault="00470E48">
      <w:r>
        <w:br w:type="page"/>
      </w:r>
    </w:p>
    <w:p w:rsidR="002567A3" w:rsidRDefault="007B42EC" w:rsidP="002567A3">
      <w:pPr>
        <w:pStyle w:val="Titre1"/>
        <w:numPr>
          <w:ilvl w:val="0"/>
          <w:numId w:val="5"/>
        </w:numPr>
      </w:pPr>
      <w:bookmarkStart w:id="0" w:name="_Toc136783860"/>
      <w:r>
        <w:lastRenderedPageBreak/>
        <w:t>Contexte</w:t>
      </w:r>
      <w:bookmarkEnd w:id="0"/>
    </w:p>
    <w:p w:rsidR="007B42EC" w:rsidRPr="007B42EC" w:rsidRDefault="007B42EC" w:rsidP="007B42EC"/>
    <w:p w:rsidR="007B42EC" w:rsidRDefault="007B42EC" w:rsidP="007B42EC">
      <w:pPr>
        <w:ind w:firstLine="708"/>
        <w:rPr>
          <w:noProof/>
        </w:rPr>
      </w:pPr>
      <w:r>
        <w:rPr>
          <w:noProof/>
        </w:rPr>
        <w:t>L’entreprise toulousaine TOLOSA-AERO, sous-traitant dans l’aéronautique a son siège à Toulouse et des bureaux dans certaines grandes villes comme Paris.</w:t>
      </w:r>
    </w:p>
    <w:p w:rsidR="007B42EC" w:rsidRDefault="007B42EC" w:rsidP="007B42EC">
      <w:pPr>
        <w:ind w:firstLine="708"/>
        <w:rPr>
          <w:noProof/>
        </w:rPr>
      </w:pPr>
      <w:r>
        <w:rPr>
          <w:noProof/>
        </w:rPr>
        <w:t>Pour sécuriser le réseau du siège, il a été décidé de migrer progressivement certains serveurs, initialement situés dans le LAN, dans une DMZ. Pour commencer, le serveur Intranet sera le premier à être migré dans la DMZ.</w:t>
      </w:r>
    </w:p>
    <w:p w:rsidR="007B42EC" w:rsidRDefault="007B42EC" w:rsidP="007B42EC">
      <w:pPr>
        <w:ind w:firstLine="708"/>
        <w:rPr>
          <w:noProof/>
        </w:rPr>
      </w:pPr>
      <w:r>
        <w:rPr>
          <w:noProof/>
        </w:rPr>
        <w:t>Vous venez d’intégrer le service informatique et il vous a été confié l’intégration du Firewall ASA dans le réseau.</w:t>
      </w:r>
    </w:p>
    <w:p w:rsidR="002567A3" w:rsidRDefault="002567A3" w:rsidP="002567A3"/>
    <w:p w:rsidR="002567A3" w:rsidRDefault="00CA28CA" w:rsidP="002567A3">
      <w:pPr>
        <w:pStyle w:val="Titre1"/>
        <w:numPr>
          <w:ilvl w:val="0"/>
          <w:numId w:val="5"/>
        </w:numPr>
      </w:pPr>
      <w:bookmarkStart w:id="1" w:name="_Toc136783861"/>
      <w:r>
        <w:t>Configuration des accès à une DMZ avec un FW ASA</w:t>
      </w:r>
      <w:bookmarkEnd w:id="1"/>
    </w:p>
    <w:p w:rsidR="00333595" w:rsidRPr="00333595" w:rsidRDefault="00333595" w:rsidP="00333595"/>
    <w:p w:rsidR="002567A3" w:rsidRPr="002567A3" w:rsidRDefault="00CA28CA" w:rsidP="00333595">
      <w:pPr>
        <w:pStyle w:val="Titre2"/>
        <w:numPr>
          <w:ilvl w:val="0"/>
          <w:numId w:val="9"/>
        </w:numPr>
      </w:pPr>
      <w:bookmarkStart w:id="2" w:name="_Toc136783862"/>
      <w:r>
        <w:t>Cahier des charges</w:t>
      </w:r>
      <w:bookmarkEnd w:id="2"/>
    </w:p>
    <w:p w:rsidR="00CA28CA" w:rsidRDefault="00CA28CA" w:rsidP="00CA28CA"/>
    <w:p w:rsidR="00CA28CA" w:rsidRDefault="00CA28CA" w:rsidP="00CA28CA">
      <w:r>
        <w:t>Depuis le LAN de Toulouse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Chaque poste du LAN de Toulouse accède par la commande ping à l’interface WAN du</w:t>
      </w:r>
    </w:p>
    <w:p w:rsidR="00CA28CA" w:rsidRDefault="00CA28CA" w:rsidP="00CA28CA">
      <w:pPr>
        <w:pStyle w:val="Paragraphedeliste"/>
      </w:pPr>
      <w:r>
        <w:t>routeur ISP-Paris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Chaque poste du LAN de Toulouse doit accéder au serveur Web de la DMZ à la fois par la</w:t>
      </w:r>
    </w:p>
    <w:p w:rsidR="00CA28CA" w:rsidRDefault="00CA28CA" w:rsidP="00CA28CA">
      <w:pPr>
        <w:pStyle w:val="Paragraphedeliste"/>
      </w:pPr>
      <w:r>
        <w:t>commande ping que par http.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Depuis un poste de Toulouse, le ping vers un poste de Paris doit être fonctionnel</w:t>
      </w:r>
    </w:p>
    <w:p w:rsidR="00CA28CA" w:rsidRDefault="00CA28CA" w:rsidP="00CA28CA">
      <w:pPr>
        <w:ind w:left="360"/>
      </w:pPr>
    </w:p>
    <w:p w:rsidR="00CA28CA" w:rsidRDefault="00CA28CA" w:rsidP="00CA28CA">
      <w:r>
        <w:t>Depuis la DMZ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 xml:space="preserve">Les serveurs de la DMZ accèdent par la commande PING à l’interface </w:t>
      </w:r>
      <w:r w:rsidR="00333595">
        <w:t>WAN</w:t>
      </w:r>
      <w:r>
        <w:t xml:space="preserve"> ISP-PARIS et </w:t>
      </w:r>
      <w:r w:rsidR="00333595">
        <w:t>au</w:t>
      </w:r>
    </w:p>
    <w:p w:rsidR="00CA28CA" w:rsidRDefault="00CA28CA" w:rsidP="00CA28CA">
      <w:pPr>
        <w:pStyle w:val="Paragraphedeliste"/>
      </w:pPr>
      <w:r>
        <w:t xml:space="preserve">poste </w:t>
      </w:r>
      <w:r w:rsidR="00333595">
        <w:t>du</w:t>
      </w:r>
      <w:r>
        <w:t xml:space="preserve"> LAN PARIS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Les serveurs de la DMZ accèdent au LAN de Toulouse (Commande ping sur un poste dans le</w:t>
      </w:r>
    </w:p>
    <w:p w:rsidR="00CA28CA" w:rsidRDefault="00CA28CA" w:rsidP="00CA28CA">
      <w:pPr>
        <w:pStyle w:val="Paragraphedeliste"/>
      </w:pPr>
      <w:r>
        <w:t>LAN de Toulouse)</w:t>
      </w:r>
    </w:p>
    <w:p w:rsidR="00CA28CA" w:rsidRDefault="00CA28CA" w:rsidP="00CA28CA"/>
    <w:p w:rsidR="00CA28CA" w:rsidRDefault="00CA28CA" w:rsidP="00CA28CA">
      <w:r>
        <w:t>Depuis le site de Paris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Chaque poste du LAN de Paris accède par la commande PING à l’interface WAN du routeur</w:t>
      </w:r>
    </w:p>
    <w:p w:rsidR="00CA28CA" w:rsidRDefault="00CA28CA" w:rsidP="00CA28CA">
      <w:pPr>
        <w:pStyle w:val="Paragraphedeliste"/>
      </w:pPr>
      <w:r>
        <w:t>ISP-TOULOUSE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Chaque poste du LAN de Paris doit accéder au serveur Web de la DMZ à la fois par la</w:t>
      </w:r>
    </w:p>
    <w:p w:rsidR="00CA28CA" w:rsidRDefault="00CA28CA" w:rsidP="00CA28CA">
      <w:pPr>
        <w:pStyle w:val="Paragraphedeliste"/>
      </w:pPr>
      <w:r>
        <w:t>commande PING et par HTTP.</w:t>
      </w:r>
    </w:p>
    <w:p w:rsidR="00CA28CA" w:rsidRDefault="00CA28CA" w:rsidP="00CA28CA">
      <w:pPr>
        <w:pStyle w:val="Paragraphedeliste"/>
        <w:numPr>
          <w:ilvl w:val="0"/>
          <w:numId w:val="8"/>
        </w:numPr>
      </w:pPr>
      <w:r>
        <w:t>Depuis un poste de Paris, le ping vers un poste de Toulouse doit être fonctionnel</w:t>
      </w:r>
    </w:p>
    <w:p w:rsidR="00E24E80" w:rsidRDefault="00E24E80" w:rsidP="00E24E80"/>
    <w:p w:rsidR="00E24E80" w:rsidRDefault="00E24E80" w:rsidP="00E24E80"/>
    <w:p w:rsidR="00CA28CA" w:rsidRPr="00CA28CA" w:rsidRDefault="00CA28CA" w:rsidP="00CA28CA">
      <w:pPr>
        <w:jc w:val="center"/>
      </w:pPr>
    </w:p>
    <w:p w:rsidR="002567A3" w:rsidRDefault="00333595" w:rsidP="00333595">
      <w:pPr>
        <w:pStyle w:val="Titre2"/>
        <w:numPr>
          <w:ilvl w:val="0"/>
          <w:numId w:val="9"/>
        </w:numPr>
      </w:pPr>
      <w:bookmarkStart w:id="3" w:name="_Toc136783863"/>
      <w:r>
        <w:lastRenderedPageBreak/>
        <w:t>Topologie</w:t>
      </w:r>
      <w:bookmarkEnd w:id="3"/>
    </w:p>
    <w:p w:rsidR="00333595" w:rsidRDefault="00333595" w:rsidP="00333595"/>
    <w:p w:rsidR="00333595" w:rsidRDefault="00333595" w:rsidP="00333595">
      <w:r w:rsidRPr="00CA28CA">
        <w:rPr>
          <w:noProof/>
        </w:rPr>
        <w:drawing>
          <wp:inline distT="0" distB="0" distL="0" distR="0" wp14:anchorId="205B2C0C" wp14:editId="64B57A56">
            <wp:extent cx="5760720" cy="25501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1"/>
                    <a:stretch/>
                  </pic:blipFill>
                  <pic:spPr bwMode="auto"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E66" w:rsidRDefault="00084E66" w:rsidP="00084E66"/>
    <w:p w:rsidR="00084E66" w:rsidRPr="00084E66" w:rsidRDefault="00084E66" w:rsidP="00084E66"/>
    <w:p w:rsidR="002567A3" w:rsidRPr="002567A3" w:rsidRDefault="00084E66" w:rsidP="00F24D22">
      <w:pPr>
        <w:pStyle w:val="Titre2"/>
        <w:numPr>
          <w:ilvl w:val="0"/>
          <w:numId w:val="9"/>
        </w:numPr>
      </w:pPr>
      <w:bookmarkStart w:id="4" w:name="_Toc136783864"/>
      <w:r>
        <w:t>Tableau routage</w:t>
      </w:r>
      <w:bookmarkEnd w:id="4"/>
    </w:p>
    <w:p w:rsidR="00CA28CA" w:rsidRDefault="00CA28CA" w:rsidP="00CA28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1C0B" w:rsidTr="007A1C0B">
        <w:tc>
          <w:tcPr>
            <w:tcW w:w="2265" w:type="dxa"/>
          </w:tcPr>
          <w:p w:rsidR="007A1C0B" w:rsidRDefault="007A1C0B" w:rsidP="00CA28CA"/>
        </w:tc>
        <w:tc>
          <w:tcPr>
            <w:tcW w:w="2265" w:type="dxa"/>
          </w:tcPr>
          <w:p w:rsidR="007A1C0B" w:rsidRDefault="007A1C0B" w:rsidP="00F12834">
            <w:pPr>
              <w:jc w:val="center"/>
            </w:pPr>
            <w:r>
              <w:t>ASA-TLSE</w:t>
            </w:r>
          </w:p>
        </w:tc>
        <w:tc>
          <w:tcPr>
            <w:tcW w:w="2266" w:type="dxa"/>
          </w:tcPr>
          <w:p w:rsidR="007A1C0B" w:rsidRDefault="007A1C0B" w:rsidP="00F12834">
            <w:pPr>
              <w:jc w:val="center"/>
            </w:pPr>
            <w:r>
              <w:t>ISP-TLSE</w:t>
            </w:r>
          </w:p>
        </w:tc>
        <w:tc>
          <w:tcPr>
            <w:tcW w:w="2266" w:type="dxa"/>
          </w:tcPr>
          <w:p w:rsidR="007A1C0B" w:rsidRDefault="007A1C0B" w:rsidP="00F12834">
            <w:pPr>
              <w:jc w:val="center"/>
            </w:pPr>
            <w:r>
              <w:t>ISP-PARIS</w:t>
            </w:r>
          </w:p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INSIDE</w:t>
            </w:r>
          </w:p>
        </w:tc>
        <w:tc>
          <w:tcPr>
            <w:tcW w:w="2265" w:type="dxa"/>
          </w:tcPr>
          <w:p w:rsidR="007A1C0B" w:rsidRDefault="007A1C0B" w:rsidP="00CA28CA">
            <w:r>
              <w:t>192.168.10.254/24</w:t>
            </w:r>
          </w:p>
        </w:tc>
        <w:tc>
          <w:tcPr>
            <w:tcW w:w="2266" w:type="dxa"/>
          </w:tcPr>
          <w:p w:rsidR="007A1C0B" w:rsidRDefault="007A1C0B" w:rsidP="00CA28CA">
            <w:r>
              <w:t>10.1.1.2/29</w:t>
            </w:r>
          </w:p>
        </w:tc>
        <w:tc>
          <w:tcPr>
            <w:tcW w:w="2266" w:type="dxa"/>
          </w:tcPr>
          <w:p w:rsidR="007A1C0B" w:rsidRDefault="00667D68" w:rsidP="00CA28CA">
            <w:r>
              <w:t>172.16.</w:t>
            </w:r>
            <w:r w:rsidR="007A1C0B">
              <w:t>3.254/24</w:t>
            </w:r>
          </w:p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OUTSIDE</w:t>
            </w:r>
          </w:p>
        </w:tc>
        <w:tc>
          <w:tcPr>
            <w:tcW w:w="2265" w:type="dxa"/>
          </w:tcPr>
          <w:p w:rsidR="007A1C0B" w:rsidRDefault="007A1C0B" w:rsidP="00CA28CA">
            <w:r>
              <w:t>10.1.1.1/24</w:t>
            </w:r>
          </w:p>
        </w:tc>
        <w:tc>
          <w:tcPr>
            <w:tcW w:w="2266" w:type="dxa"/>
          </w:tcPr>
          <w:p w:rsidR="007A1C0B" w:rsidRDefault="007A1C0B" w:rsidP="00CA28CA">
            <w:r>
              <w:t>201.122.100.13/30</w:t>
            </w:r>
          </w:p>
        </w:tc>
        <w:tc>
          <w:tcPr>
            <w:tcW w:w="2266" w:type="dxa"/>
          </w:tcPr>
          <w:p w:rsidR="007A1C0B" w:rsidRDefault="007A1C0B" w:rsidP="00CA28CA">
            <w:r>
              <w:t>201.100.14/30</w:t>
            </w:r>
          </w:p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DMZ</w:t>
            </w:r>
          </w:p>
        </w:tc>
        <w:tc>
          <w:tcPr>
            <w:tcW w:w="2265" w:type="dxa"/>
          </w:tcPr>
          <w:p w:rsidR="007A1C0B" w:rsidRDefault="007A1C0B" w:rsidP="00CA28CA">
            <w:r>
              <w:t>192.168.30.254/24</w:t>
            </w:r>
          </w:p>
        </w:tc>
        <w:tc>
          <w:tcPr>
            <w:tcW w:w="2266" w:type="dxa"/>
          </w:tcPr>
          <w:p w:rsidR="007A1C0B" w:rsidRDefault="007A1C0B" w:rsidP="00CA28CA"/>
        </w:tc>
        <w:tc>
          <w:tcPr>
            <w:tcW w:w="2266" w:type="dxa"/>
          </w:tcPr>
          <w:p w:rsidR="007A1C0B" w:rsidRDefault="007A1C0B" w:rsidP="00CA28CA"/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Next Hop</w:t>
            </w:r>
          </w:p>
        </w:tc>
        <w:tc>
          <w:tcPr>
            <w:tcW w:w="2265" w:type="dxa"/>
          </w:tcPr>
          <w:p w:rsidR="007A1C0B" w:rsidRDefault="007A1C0B" w:rsidP="00CA28CA">
            <w:r>
              <w:t>10.1.1.2</w:t>
            </w:r>
          </w:p>
        </w:tc>
        <w:tc>
          <w:tcPr>
            <w:tcW w:w="2266" w:type="dxa"/>
          </w:tcPr>
          <w:p w:rsidR="007A1C0B" w:rsidRDefault="007A1C0B" w:rsidP="00CA28CA">
            <w:r>
              <w:t>201.122.100.14</w:t>
            </w:r>
          </w:p>
        </w:tc>
        <w:tc>
          <w:tcPr>
            <w:tcW w:w="2266" w:type="dxa"/>
          </w:tcPr>
          <w:p w:rsidR="007A1C0B" w:rsidRDefault="007A1C0B" w:rsidP="00CA28CA">
            <w:r>
              <w:t>201.122.100.13</w:t>
            </w:r>
          </w:p>
        </w:tc>
      </w:tr>
    </w:tbl>
    <w:p w:rsidR="00084E66" w:rsidRDefault="00084E66" w:rsidP="00CA28CA"/>
    <w:p w:rsidR="00A2161B" w:rsidRDefault="00A2161B" w:rsidP="00CA28CA"/>
    <w:p w:rsidR="00A2161B" w:rsidRPr="00A2161B" w:rsidRDefault="00A2161B" w:rsidP="00F24D22">
      <w:pPr>
        <w:pStyle w:val="Titre2"/>
        <w:numPr>
          <w:ilvl w:val="0"/>
          <w:numId w:val="9"/>
        </w:numPr>
      </w:pPr>
      <w:bookmarkStart w:id="5" w:name="_Toc136783865"/>
      <w:r w:rsidRPr="00A2161B">
        <w:t>Réseau machines</w:t>
      </w:r>
      <w:bookmarkEnd w:id="5"/>
    </w:p>
    <w:p w:rsidR="00A2161B" w:rsidRDefault="00A2161B" w:rsidP="00CA28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1C0B" w:rsidTr="007A1C0B">
        <w:tc>
          <w:tcPr>
            <w:tcW w:w="2265" w:type="dxa"/>
          </w:tcPr>
          <w:p w:rsidR="007A1C0B" w:rsidRDefault="007A1C0B" w:rsidP="00CA28CA"/>
        </w:tc>
        <w:tc>
          <w:tcPr>
            <w:tcW w:w="2265" w:type="dxa"/>
          </w:tcPr>
          <w:p w:rsidR="007A1C0B" w:rsidRDefault="007A1C0B" w:rsidP="00776CAB">
            <w:pPr>
              <w:jc w:val="center"/>
            </w:pPr>
            <w:r>
              <w:t>Laptop TLSE</w:t>
            </w:r>
          </w:p>
        </w:tc>
        <w:tc>
          <w:tcPr>
            <w:tcW w:w="2266" w:type="dxa"/>
          </w:tcPr>
          <w:p w:rsidR="007A1C0B" w:rsidRDefault="007A1C0B" w:rsidP="00776CAB">
            <w:pPr>
              <w:jc w:val="center"/>
            </w:pPr>
            <w:r>
              <w:t>Serveur WEB TLSE</w:t>
            </w:r>
          </w:p>
        </w:tc>
        <w:tc>
          <w:tcPr>
            <w:tcW w:w="2266" w:type="dxa"/>
          </w:tcPr>
          <w:p w:rsidR="007A1C0B" w:rsidRDefault="007A1C0B" w:rsidP="00776CAB">
            <w:pPr>
              <w:jc w:val="center"/>
            </w:pPr>
            <w:r>
              <w:t>Laptop Paris</w:t>
            </w:r>
          </w:p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IP</w:t>
            </w:r>
          </w:p>
        </w:tc>
        <w:tc>
          <w:tcPr>
            <w:tcW w:w="2265" w:type="dxa"/>
          </w:tcPr>
          <w:p w:rsidR="007A1C0B" w:rsidRDefault="007A1C0B" w:rsidP="00CA28CA">
            <w:r>
              <w:t>192.168.10.2/24</w:t>
            </w:r>
          </w:p>
        </w:tc>
        <w:tc>
          <w:tcPr>
            <w:tcW w:w="2266" w:type="dxa"/>
          </w:tcPr>
          <w:p w:rsidR="007A1C0B" w:rsidRDefault="007A1C0B" w:rsidP="00CA28CA">
            <w:r>
              <w:t>192.168.30.1/24</w:t>
            </w:r>
          </w:p>
        </w:tc>
        <w:tc>
          <w:tcPr>
            <w:tcW w:w="2266" w:type="dxa"/>
          </w:tcPr>
          <w:p w:rsidR="007A1C0B" w:rsidRDefault="007A1C0B" w:rsidP="00CA28CA">
            <w:r>
              <w:t>172.16.3.10/24</w:t>
            </w:r>
          </w:p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Gateway</w:t>
            </w:r>
          </w:p>
        </w:tc>
        <w:tc>
          <w:tcPr>
            <w:tcW w:w="2265" w:type="dxa"/>
          </w:tcPr>
          <w:p w:rsidR="007A1C0B" w:rsidRDefault="007A1C0B" w:rsidP="00CA28CA">
            <w:r>
              <w:t>192.168.10.254</w:t>
            </w:r>
          </w:p>
        </w:tc>
        <w:tc>
          <w:tcPr>
            <w:tcW w:w="2266" w:type="dxa"/>
          </w:tcPr>
          <w:p w:rsidR="007A1C0B" w:rsidRDefault="007A1C0B" w:rsidP="00CA28CA">
            <w:r>
              <w:t>192.168.30.254</w:t>
            </w:r>
          </w:p>
        </w:tc>
        <w:tc>
          <w:tcPr>
            <w:tcW w:w="2266" w:type="dxa"/>
          </w:tcPr>
          <w:p w:rsidR="007A1C0B" w:rsidRDefault="007A1C0B" w:rsidP="00CA28CA">
            <w:r>
              <w:t>172.16.3.254</w:t>
            </w:r>
          </w:p>
        </w:tc>
      </w:tr>
      <w:tr w:rsidR="007A1C0B" w:rsidTr="007A1C0B">
        <w:tc>
          <w:tcPr>
            <w:tcW w:w="2265" w:type="dxa"/>
          </w:tcPr>
          <w:p w:rsidR="007A1C0B" w:rsidRDefault="007A1C0B" w:rsidP="00CA28CA">
            <w:r>
              <w:t>Sous-réseau</w:t>
            </w:r>
          </w:p>
        </w:tc>
        <w:tc>
          <w:tcPr>
            <w:tcW w:w="2265" w:type="dxa"/>
          </w:tcPr>
          <w:p w:rsidR="007A1C0B" w:rsidRDefault="007A1C0B" w:rsidP="00CA28CA">
            <w:r>
              <w:t>LAN TLSE</w:t>
            </w:r>
          </w:p>
        </w:tc>
        <w:tc>
          <w:tcPr>
            <w:tcW w:w="2266" w:type="dxa"/>
          </w:tcPr>
          <w:p w:rsidR="007A1C0B" w:rsidRDefault="007A1C0B" w:rsidP="00CA28CA">
            <w:r>
              <w:t>DMZ TLSE</w:t>
            </w:r>
          </w:p>
        </w:tc>
        <w:tc>
          <w:tcPr>
            <w:tcW w:w="2266" w:type="dxa"/>
          </w:tcPr>
          <w:p w:rsidR="007A1C0B" w:rsidRDefault="007A1C0B" w:rsidP="00CA28CA">
            <w:r>
              <w:t>LAN Paris</w:t>
            </w:r>
          </w:p>
        </w:tc>
      </w:tr>
    </w:tbl>
    <w:p w:rsidR="007A1C0B" w:rsidRDefault="007A1C0B" w:rsidP="00CA28CA"/>
    <w:p w:rsidR="00084E66" w:rsidRDefault="00084E66" w:rsidP="00CA28CA"/>
    <w:p w:rsidR="00084E66" w:rsidRDefault="00084E66" w:rsidP="00CA28CA"/>
    <w:p w:rsidR="00F24D22" w:rsidRDefault="00F24D22" w:rsidP="00CA28CA"/>
    <w:p w:rsidR="00F24D22" w:rsidRDefault="00F24D22" w:rsidP="00CA28CA"/>
    <w:p w:rsidR="00F24D22" w:rsidRPr="00CA28CA" w:rsidRDefault="00F24D22" w:rsidP="00CA28CA"/>
    <w:p w:rsidR="00A2161B" w:rsidRDefault="00A2161B" w:rsidP="00F24D22">
      <w:pPr>
        <w:pStyle w:val="Titre2"/>
        <w:numPr>
          <w:ilvl w:val="0"/>
          <w:numId w:val="9"/>
        </w:numPr>
      </w:pPr>
      <w:bookmarkStart w:id="6" w:name="_Toc136783866"/>
      <w:r w:rsidRPr="00A2161B">
        <w:lastRenderedPageBreak/>
        <w:t>Validation des tests</w:t>
      </w:r>
      <w:bookmarkEnd w:id="6"/>
    </w:p>
    <w:p w:rsidR="00827C5C" w:rsidRDefault="00827C5C" w:rsidP="00827C5C"/>
    <w:p w:rsidR="00827C5C" w:rsidRPr="00827C5C" w:rsidRDefault="00827C5C" w:rsidP="00827C5C">
      <w:pPr>
        <w:ind w:firstLine="708"/>
      </w:pPr>
      <w:r>
        <w:t xml:space="preserve">Les configurations des routeurs sont disponibles en </w:t>
      </w:r>
      <w:hyperlink w:anchor="_Configuration_1_ASA" w:history="1">
        <w:r w:rsidRPr="00C04B6E">
          <w:rPr>
            <w:rStyle w:val="Lienhypertexte"/>
            <w:b/>
          </w:rPr>
          <w:t>annexe</w:t>
        </w:r>
      </w:hyperlink>
      <w:r>
        <w:t xml:space="preserve"> ou sur mon </w:t>
      </w:r>
      <w:proofErr w:type="spellStart"/>
      <w:r>
        <w:t>github</w:t>
      </w:r>
      <w:proofErr w:type="spellEnd"/>
    </w:p>
    <w:p w:rsidR="00084E66" w:rsidRDefault="00084E66" w:rsidP="00084E66"/>
    <w:p w:rsidR="00861D35" w:rsidRPr="00861D35" w:rsidRDefault="00861D35" w:rsidP="00861D35">
      <w:pPr>
        <w:ind w:firstLine="708"/>
        <w:rPr>
          <w:b/>
        </w:rPr>
      </w:pPr>
      <w:r w:rsidRPr="00861D35">
        <w:rPr>
          <w:b/>
        </w:rPr>
        <w:t>Depuis le LAN de Toulouse</w:t>
      </w:r>
    </w:p>
    <w:p w:rsidR="00084E66" w:rsidRDefault="00084E66" w:rsidP="00861D35">
      <w:pPr>
        <w:ind w:firstLine="708"/>
      </w:pPr>
      <w:r>
        <w:t>Chaque poste du LAN de TLSE accède par la commande ping à l’interface WAN du routeur ISP-PARIS</w:t>
      </w:r>
    </w:p>
    <w:p w:rsidR="00084E66" w:rsidRDefault="00084E66" w:rsidP="004A2902">
      <w:pPr>
        <w:jc w:val="center"/>
      </w:pPr>
      <w:r>
        <w:rPr>
          <w:noProof/>
          <w:lang w:eastAsia="fr-FR"/>
        </w:rPr>
        <w:drawing>
          <wp:inline distT="0" distB="0" distL="0" distR="0" wp14:anchorId="5ED44E0D" wp14:editId="11C330F3">
            <wp:extent cx="2684679" cy="3045489"/>
            <wp:effectExtent l="0" t="0" r="190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453" cy="30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66" w:rsidRDefault="00084E66" w:rsidP="00084E66"/>
    <w:p w:rsidR="00084E66" w:rsidRDefault="00084E66" w:rsidP="00861D35">
      <w:pPr>
        <w:ind w:firstLine="708"/>
      </w:pPr>
      <w:r>
        <w:t>Chaque poste du LAN de Toulouse doit accéder au serveur web de la DMZ avec la commande PING et en http</w:t>
      </w:r>
    </w:p>
    <w:p w:rsidR="00084E66" w:rsidRDefault="00084E66" w:rsidP="004A2902">
      <w:pPr>
        <w:jc w:val="center"/>
      </w:pPr>
      <w:r>
        <w:rPr>
          <w:noProof/>
          <w:lang w:eastAsia="fr-FR"/>
        </w:rPr>
        <w:drawing>
          <wp:inline distT="0" distB="0" distL="0" distR="0" wp14:anchorId="0839A728" wp14:editId="26CE6AF2">
            <wp:extent cx="3328416" cy="1727116"/>
            <wp:effectExtent l="0" t="0" r="571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411" cy="17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66" w:rsidRPr="00084E66" w:rsidRDefault="00084E66" w:rsidP="00084E66"/>
    <w:p w:rsidR="002567A3" w:rsidRDefault="004A2902" w:rsidP="004A2902">
      <w:pPr>
        <w:jc w:val="center"/>
      </w:pPr>
      <w:r w:rsidRPr="004A2902">
        <w:lastRenderedPageBreak/>
        <w:drawing>
          <wp:inline distT="0" distB="0" distL="0" distR="0" wp14:anchorId="4E66D74E" wp14:editId="7DDC4209">
            <wp:extent cx="3079699" cy="1433653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258" cy="14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C" w:rsidRPr="002567A3" w:rsidRDefault="00827C5C" w:rsidP="004A2902">
      <w:pPr>
        <w:jc w:val="center"/>
      </w:pPr>
    </w:p>
    <w:p w:rsidR="00861D35" w:rsidRPr="00861D35" w:rsidRDefault="00861D35" w:rsidP="00861D35">
      <w:pPr>
        <w:ind w:firstLine="708"/>
        <w:rPr>
          <w:b/>
        </w:rPr>
      </w:pPr>
      <w:r w:rsidRPr="00861D35">
        <w:rPr>
          <w:b/>
        </w:rPr>
        <w:t>Depuis la DMZ</w:t>
      </w:r>
    </w:p>
    <w:p w:rsidR="00861D35" w:rsidRDefault="00861D35" w:rsidP="00861D35">
      <w:pPr>
        <w:ind w:firstLine="708"/>
      </w:pPr>
      <w:r>
        <w:t>Les serveurs de la DMZ accèdent par la commande PING à l’interface WAN ISP-PARIS et a</w:t>
      </w:r>
      <w:r>
        <w:t>u</w:t>
      </w:r>
    </w:p>
    <w:p w:rsidR="00861D35" w:rsidRDefault="00861D35" w:rsidP="00861D35">
      <w:r>
        <w:t>poste du LAN PARIS</w:t>
      </w:r>
    </w:p>
    <w:p w:rsidR="002567A3" w:rsidRPr="002567A3" w:rsidRDefault="00861D35" w:rsidP="00861D35">
      <w:pPr>
        <w:jc w:val="center"/>
      </w:pPr>
      <w:r>
        <w:rPr>
          <w:noProof/>
          <w:lang w:eastAsia="fr-FR"/>
        </w:rPr>
        <w:drawing>
          <wp:inline distT="0" distB="0" distL="0" distR="0" wp14:anchorId="56DD1201" wp14:editId="7A089C7B">
            <wp:extent cx="2838298" cy="221047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982" cy="22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A3" w:rsidRDefault="002567A3" w:rsidP="002567A3"/>
    <w:p w:rsidR="00861D35" w:rsidRDefault="00861D35" w:rsidP="00861D35">
      <w:pPr>
        <w:jc w:val="center"/>
      </w:pPr>
      <w:r>
        <w:rPr>
          <w:noProof/>
          <w:lang w:eastAsia="fr-FR"/>
        </w:rPr>
        <w:drawing>
          <wp:inline distT="0" distB="0" distL="0" distR="0" wp14:anchorId="61EEBFD5" wp14:editId="1F4228F8">
            <wp:extent cx="2911450" cy="2210797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724" cy="22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C" w:rsidRDefault="00827C5C" w:rsidP="00861D35">
      <w:pPr>
        <w:jc w:val="center"/>
      </w:pPr>
    </w:p>
    <w:p w:rsidR="00827C5C" w:rsidRDefault="00827C5C" w:rsidP="00861D35">
      <w:pPr>
        <w:jc w:val="center"/>
      </w:pPr>
    </w:p>
    <w:p w:rsidR="00827C5C" w:rsidRDefault="00827C5C" w:rsidP="00861D35">
      <w:pPr>
        <w:jc w:val="center"/>
      </w:pPr>
    </w:p>
    <w:p w:rsidR="00861D35" w:rsidRDefault="00861D35" w:rsidP="00861D35">
      <w:pPr>
        <w:jc w:val="center"/>
      </w:pPr>
    </w:p>
    <w:p w:rsidR="00861D35" w:rsidRDefault="00861D35" w:rsidP="00861D35">
      <w:pPr>
        <w:ind w:firstLine="708"/>
      </w:pPr>
      <w:r>
        <w:lastRenderedPageBreak/>
        <w:t>Les serveurs de la DMZ accèdent au LAN de Toulouse (</w:t>
      </w:r>
      <w:r w:rsidR="00621FAE">
        <w:t>c</w:t>
      </w:r>
      <w:r>
        <w:t>ommande ping sur un poste dans le</w:t>
      </w:r>
    </w:p>
    <w:p w:rsidR="00861D35" w:rsidRDefault="00861D35" w:rsidP="00861D35">
      <w:r>
        <w:t>LAN de Toulouse)</w:t>
      </w:r>
    </w:p>
    <w:p w:rsidR="00861D35" w:rsidRDefault="00861D35" w:rsidP="00861D35">
      <w:pPr>
        <w:jc w:val="center"/>
      </w:pPr>
      <w:r>
        <w:rPr>
          <w:noProof/>
          <w:lang w:eastAsia="fr-FR"/>
        </w:rPr>
        <w:drawing>
          <wp:inline distT="0" distB="0" distL="0" distR="0" wp14:anchorId="0906E6BA" wp14:editId="68CE161B">
            <wp:extent cx="2882189" cy="2207204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878" cy="22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C" w:rsidRDefault="00827C5C" w:rsidP="00861D35">
      <w:pPr>
        <w:jc w:val="center"/>
      </w:pPr>
    </w:p>
    <w:p w:rsidR="00827C5C" w:rsidRDefault="00827C5C" w:rsidP="00861D35">
      <w:pPr>
        <w:jc w:val="center"/>
      </w:pPr>
    </w:p>
    <w:p w:rsidR="00621FAE" w:rsidRPr="00621FAE" w:rsidRDefault="00621FAE" w:rsidP="00621FAE">
      <w:pPr>
        <w:ind w:firstLine="708"/>
        <w:rPr>
          <w:b/>
        </w:rPr>
      </w:pPr>
      <w:r w:rsidRPr="00621FAE">
        <w:rPr>
          <w:b/>
        </w:rPr>
        <w:t>Depuis le LAN PARIS</w:t>
      </w:r>
    </w:p>
    <w:p w:rsidR="00621FAE" w:rsidRDefault="00621FAE" w:rsidP="00621FAE"/>
    <w:p w:rsidR="00621FAE" w:rsidRDefault="00621FAE" w:rsidP="00621FAE">
      <w:pPr>
        <w:ind w:firstLine="708"/>
      </w:pPr>
      <w:r>
        <w:t>Chaque poste du LAN de Paris accède par la commande PING à l’interface WAN du routeur</w:t>
      </w:r>
    </w:p>
    <w:p w:rsidR="00621FAE" w:rsidRDefault="00621FAE" w:rsidP="00621FAE">
      <w:r>
        <w:t>ISP-TOULOUSE</w:t>
      </w:r>
    </w:p>
    <w:p w:rsidR="00621FAE" w:rsidRDefault="002E574A" w:rsidP="002E574A">
      <w:pPr>
        <w:jc w:val="center"/>
      </w:pPr>
      <w:r>
        <w:rPr>
          <w:noProof/>
          <w:lang w:eastAsia="fr-FR"/>
        </w:rPr>
        <w:drawing>
          <wp:inline distT="0" distB="0" distL="0" distR="0" wp14:anchorId="3AFDF891" wp14:editId="3C359955">
            <wp:extent cx="2786343" cy="29992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66" cy="30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AE" w:rsidRDefault="00621FAE" w:rsidP="00621FAE"/>
    <w:p w:rsidR="000D6559" w:rsidRDefault="000D6559" w:rsidP="00621FAE"/>
    <w:p w:rsidR="00827C5C" w:rsidRDefault="00827C5C" w:rsidP="00621FAE"/>
    <w:p w:rsidR="00827C5C" w:rsidRDefault="00827C5C" w:rsidP="00621FAE"/>
    <w:p w:rsidR="00621FAE" w:rsidRDefault="00621FAE" w:rsidP="00621FAE">
      <w:pPr>
        <w:ind w:firstLine="708"/>
      </w:pPr>
      <w:r>
        <w:lastRenderedPageBreak/>
        <w:t>Chaque poste du LAN de Paris doit accéder au serveur Web de la DMZ à la fois par la</w:t>
      </w:r>
    </w:p>
    <w:p w:rsidR="00621FAE" w:rsidRDefault="00621FAE" w:rsidP="00621FAE">
      <w:proofErr w:type="gramStart"/>
      <w:r>
        <w:t>commande</w:t>
      </w:r>
      <w:proofErr w:type="gramEnd"/>
      <w:r>
        <w:t xml:space="preserve"> PING et par </w:t>
      </w:r>
      <w:r w:rsidR="0078685B">
        <w:t>HTTP</w:t>
      </w:r>
    </w:p>
    <w:p w:rsidR="008D7DB3" w:rsidRDefault="008D7DB3" w:rsidP="00621FAE"/>
    <w:p w:rsidR="0078685B" w:rsidRDefault="0078685B" w:rsidP="0078685B">
      <w:pPr>
        <w:jc w:val="center"/>
      </w:pPr>
      <w:r>
        <w:rPr>
          <w:noProof/>
          <w:lang w:eastAsia="fr-FR"/>
        </w:rPr>
        <w:drawing>
          <wp:inline distT="0" distB="0" distL="0" distR="0" wp14:anchorId="460287C8" wp14:editId="6A1FDBB2">
            <wp:extent cx="2857332" cy="3167481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736" cy="31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5C" w:rsidRDefault="00827C5C" w:rsidP="0078685B">
      <w:pPr>
        <w:jc w:val="center"/>
      </w:pPr>
    </w:p>
    <w:p w:rsidR="0078685B" w:rsidRDefault="0078685B" w:rsidP="007A36B4">
      <w:pPr>
        <w:jc w:val="center"/>
      </w:pPr>
      <w:r>
        <w:rPr>
          <w:noProof/>
          <w:lang w:eastAsia="fr-FR"/>
        </w:rPr>
        <w:drawing>
          <wp:inline distT="0" distB="0" distL="0" distR="0" wp14:anchorId="13CD114D" wp14:editId="3D1D5FF5">
            <wp:extent cx="3364992" cy="2075198"/>
            <wp:effectExtent l="0" t="0" r="6985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021" cy="20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5B" w:rsidRDefault="0078685B" w:rsidP="00621FAE"/>
    <w:p w:rsidR="00827C5C" w:rsidRDefault="00827C5C" w:rsidP="00621FAE"/>
    <w:p w:rsidR="00827C5C" w:rsidRDefault="00827C5C" w:rsidP="00621FAE"/>
    <w:p w:rsidR="00827C5C" w:rsidRDefault="00827C5C" w:rsidP="00621FAE"/>
    <w:p w:rsidR="00827C5C" w:rsidRDefault="00827C5C" w:rsidP="00621FAE"/>
    <w:p w:rsidR="00827C5C" w:rsidRDefault="00827C5C" w:rsidP="00621FAE"/>
    <w:p w:rsidR="00827C5C" w:rsidRDefault="00827C5C" w:rsidP="00621FAE"/>
    <w:p w:rsidR="00827C5C" w:rsidRDefault="00827C5C" w:rsidP="00621FAE"/>
    <w:p w:rsidR="00044F4D" w:rsidRDefault="00044F4D" w:rsidP="00044F4D">
      <w:pPr>
        <w:ind w:firstLine="708"/>
      </w:pPr>
      <w:r>
        <w:lastRenderedPageBreak/>
        <w:t>Depuis un poste de Paris, le ping vers un poste de Toulouse doit être fonctionnel</w:t>
      </w:r>
    </w:p>
    <w:p w:rsidR="00044F4D" w:rsidRDefault="00044F4D" w:rsidP="00044F4D">
      <w:pPr>
        <w:ind w:firstLine="708"/>
      </w:pPr>
    </w:p>
    <w:p w:rsidR="0078685B" w:rsidRDefault="00044F4D" w:rsidP="00044F4D">
      <w:pPr>
        <w:jc w:val="center"/>
      </w:pPr>
      <w:r>
        <w:rPr>
          <w:noProof/>
          <w:lang w:eastAsia="fr-FR"/>
        </w:rPr>
        <w:drawing>
          <wp:inline distT="0" distB="0" distL="0" distR="0" wp14:anchorId="3A11F4FD" wp14:editId="5DF04FEC">
            <wp:extent cx="3138221" cy="320674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496" cy="32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5B" w:rsidRDefault="0078685B" w:rsidP="00621FAE"/>
    <w:p w:rsidR="0078685B" w:rsidRDefault="0078685B" w:rsidP="00621FAE"/>
    <w:p w:rsidR="00B80CEB" w:rsidRDefault="007327BC" w:rsidP="00B80CEB">
      <w:pPr>
        <w:pStyle w:val="Titre1"/>
        <w:numPr>
          <w:ilvl w:val="0"/>
          <w:numId w:val="5"/>
        </w:numPr>
      </w:pPr>
      <w:bookmarkStart w:id="7" w:name="_Toc136783867"/>
      <w:r>
        <w:t>Sécurisation de chaque site par un FW ASA</w:t>
      </w:r>
      <w:r w:rsidR="00541396">
        <w:t xml:space="preserve"> sans VPN</w:t>
      </w:r>
      <w:bookmarkEnd w:id="7"/>
    </w:p>
    <w:p w:rsidR="00B80CEB" w:rsidRDefault="00B80CEB" w:rsidP="00B80CEB"/>
    <w:p w:rsidR="00B80CEB" w:rsidRDefault="00CA7B56" w:rsidP="007327BC">
      <w:pPr>
        <w:pStyle w:val="Titre2"/>
        <w:numPr>
          <w:ilvl w:val="0"/>
          <w:numId w:val="17"/>
        </w:numPr>
      </w:pPr>
      <w:bookmarkStart w:id="8" w:name="_Toc136783868"/>
      <w:r>
        <w:t>Cahier des charges</w:t>
      </w:r>
      <w:bookmarkEnd w:id="8"/>
    </w:p>
    <w:p w:rsidR="007327BC" w:rsidRDefault="007327BC" w:rsidP="007327BC"/>
    <w:p w:rsidR="00CA7B56" w:rsidRDefault="00CA7B56" w:rsidP="00CA7B56">
      <w:pPr>
        <w:ind w:firstLine="708"/>
      </w:pPr>
      <w:r>
        <w:t>Après la première phase il a été décidé d’introduire un firewall dans chaque site pour mieux</w:t>
      </w:r>
    </w:p>
    <w:p w:rsidR="00CA7B56" w:rsidRDefault="00CA7B56" w:rsidP="00CA7B56">
      <w:r>
        <w:t>sécuriser les sites distants.</w:t>
      </w:r>
    </w:p>
    <w:p w:rsidR="00CA7B56" w:rsidRDefault="00CA7B56" w:rsidP="00CA7B56">
      <w:pPr>
        <w:ind w:firstLine="708"/>
      </w:pPr>
      <w:r>
        <w:t>En prenant pour site pilote celui de Paris, configurer l’ASA de Paris de sorte à permettre</w:t>
      </w:r>
    </w:p>
    <w:p w:rsidR="007327BC" w:rsidRDefault="00CA7B56" w:rsidP="00CA7B56">
      <w:proofErr w:type="gramStart"/>
      <w:r>
        <w:t>l’accès</w:t>
      </w:r>
      <w:proofErr w:type="gramEnd"/>
      <w:r>
        <w:t xml:space="preserve"> au serveur de la DMZ, à partir du poste </w:t>
      </w:r>
      <w:r w:rsidR="00667D68">
        <w:t>du LAN PARIS</w:t>
      </w:r>
      <w:r w:rsidR="008B5D7A">
        <w:t xml:space="preserve">, </w:t>
      </w:r>
      <w:r w:rsidR="008B5D7A" w:rsidRPr="00E452B6">
        <w:rPr>
          <w:b/>
        </w:rPr>
        <w:t>sans VPN</w:t>
      </w:r>
      <w:r w:rsidR="008B5D7A">
        <w:t>.</w:t>
      </w:r>
    </w:p>
    <w:p w:rsidR="007327BC" w:rsidRPr="007327BC" w:rsidRDefault="007327BC" w:rsidP="007327BC"/>
    <w:p w:rsidR="0078685B" w:rsidRDefault="0078685B" w:rsidP="00621FAE"/>
    <w:p w:rsidR="00827C5C" w:rsidRDefault="00827C5C" w:rsidP="00621FAE"/>
    <w:p w:rsidR="00827C5C" w:rsidRDefault="00827C5C" w:rsidP="00621FAE"/>
    <w:p w:rsidR="00827C5C" w:rsidRDefault="00827C5C" w:rsidP="00621FAE"/>
    <w:p w:rsidR="008D7DB3" w:rsidRDefault="008D7DB3" w:rsidP="00621FAE"/>
    <w:p w:rsidR="00827C5C" w:rsidRDefault="00827C5C" w:rsidP="00621FAE"/>
    <w:p w:rsidR="007327BC" w:rsidRPr="002567A3" w:rsidRDefault="00667D68" w:rsidP="007327BC">
      <w:pPr>
        <w:pStyle w:val="Titre2"/>
        <w:numPr>
          <w:ilvl w:val="0"/>
          <w:numId w:val="17"/>
        </w:numPr>
      </w:pPr>
      <w:bookmarkStart w:id="9" w:name="_Toc136783869"/>
      <w:r>
        <w:lastRenderedPageBreak/>
        <w:t>Topologie</w:t>
      </w:r>
      <w:bookmarkEnd w:id="9"/>
    </w:p>
    <w:p w:rsidR="007327BC" w:rsidRDefault="007327BC" w:rsidP="00621FAE"/>
    <w:p w:rsidR="0078685B" w:rsidRDefault="00667D68" w:rsidP="00621FAE">
      <w:r w:rsidRPr="00667D68">
        <w:drawing>
          <wp:inline distT="0" distB="0" distL="0" distR="0" wp14:anchorId="051BCF4C" wp14:editId="7E9C146C">
            <wp:extent cx="5760720" cy="2139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68" w:rsidRDefault="00667D68" w:rsidP="00621FAE"/>
    <w:p w:rsidR="00541396" w:rsidRDefault="00541396" w:rsidP="00621FAE"/>
    <w:p w:rsidR="00667D68" w:rsidRDefault="00667D68" w:rsidP="00667D68">
      <w:pPr>
        <w:pStyle w:val="Titre2"/>
        <w:numPr>
          <w:ilvl w:val="0"/>
          <w:numId w:val="17"/>
        </w:numPr>
      </w:pPr>
      <w:bookmarkStart w:id="10" w:name="_Toc136783870"/>
      <w:r>
        <w:t>Tableau routage</w:t>
      </w:r>
      <w:bookmarkEnd w:id="10"/>
    </w:p>
    <w:p w:rsidR="00667D68" w:rsidRDefault="00667D68" w:rsidP="00667D68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52"/>
        <w:gridCol w:w="2013"/>
        <w:gridCol w:w="2013"/>
        <w:gridCol w:w="1994"/>
        <w:gridCol w:w="1695"/>
      </w:tblGrid>
      <w:tr w:rsidR="00667D68" w:rsidTr="00667D68">
        <w:tc>
          <w:tcPr>
            <w:tcW w:w="1375" w:type="dxa"/>
          </w:tcPr>
          <w:p w:rsidR="00667D68" w:rsidRDefault="00667D68" w:rsidP="00AE260C"/>
        </w:tc>
        <w:tc>
          <w:tcPr>
            <w:tcW w:w="2019" w:type="dxa"/>
          </w:tcPr>
          <w:p w:rsidR="00667D68" w:rsidRDefault="00667D68" w:rsidP="00AE260C">
            <w:pPr>
              <w:jc w:val="center"/>
            </w:pPr>
            <w:r>
              <w:t>ASA-TLSE</w:t>
            </w:r>
          </w:p>
        </w:tc>
        <w:tc>
          <w:tcPr>
            <w:tcW w:w="2019" w:type="dxa"/>
          </w:tcPr>
          <w:p w:rsidR="00667D68" w:rsidRDefault="00667D68" w:rsidP="00AE260C">
            <w:pPr>
              <w:jc w:val="center"/>
            </w:pPr>
            <w:r>
              <w:t>ISP-TLSE</w:t>
            </w:r>
          </w:p>
        </w:tc>
        <w:tc>
          <w:tcPr>
            <w:tcW w:w="2019" w:type="dxa"/>
          </w:tcPr>
          <w:p w:rsidR="00667D68" w:rsidRDefault="00667D68" w:rsidP="00AE260C">
            <w:pPr>
              <w:jc w:val="center"/>
            </w:pPr>
            <w:r>
              <w:t>ISP-PARIS</w:t>
            </w:r>
          </w:p>
        </w:tc>
        <w:tc>
          <w:tcPr>
            <w:tcW w:w="1635" w:type="dxa"/>
          </w:tcPr>
          <w:p w:rsidR="00667D68" w:rsidRDefault="00667D68" w:rsidP="00AE260C">
            <w:pPr>
              <w:jc w:val="center"/>
            </w:pPr>
            <w:r>
              <w:t>ASA-PARIS</w:t>
            </w:r>
          </w:p>
        </w:tc>
      </w:tr>
      <w:tr w:rsidR="00667D68" w:rsidTr="00667D68">
        <w:tc>
          <w:tcPr>
            <w:tcW w:w="1375" w:type="dxa"/>
          </w:tcPr>
          <w:p w:rsidR="00667D68" w:rsidRDefault="00667D68" w:rsidP="00AE260C">
            <w:r>
              <w:t>INSIDE</w:t>
            </w:r>
          </w:p>
        </w:tc>
        <w:tc>
          <w:tcPr>
            <w:tcW w:w="2019" w:type="dxa"/>
          </w:tcPr>
          <w:p w:rsidR="00667D68" w:rsidRDefault="00667D68" w:rsidP="00AE260C">
            <w:r>
              <w:t>192.168.10.254/24</w:t>
            </w:r>
          </w:p>
        </w:tc>
        <w:tc>
          <w:tcPr>
            <w:tcW w:w="2019" w:type="dxa"/>
          </w:tcPr>
          <w:p w:rsidR="00667D68" w:rsidRDefault="00667D68" w:rsidP="00AE260C">
            <w:r>
              <w:t>10.1.1.2/29</w:t>
            </w:r>
          </w:p>
        </w:tc>
        <w:tc>
          <w:tcPr>
            <w:tcW w:w="2019" w:type="dxa"/>
          </w:tcPr>
          <w:p w:rsidR="00667D68" w:rsidRDefault="00054BF3" w:rsidP="00AE260C">
            <w:r>
              <w:t>155.2.47.53/30</w:t>
            </w:r>
          </w:p>
        </w:tc>
        <w:tc>
          <w:tcPr>
            <w:tcW w:w="1635" w:type="dxa"/>
          </w:tcPr>
          <w:p w:rsidR="00667D68" w:rsidRDefault="00667D68" w:rsidP="00AE260C">
            <w:r>
              <w:t>172.16.3.254/24</w:t>
            </w:r>
          </w:p>
        </w:tc>
      </w:tr>
      <w:tr w:rsidR="00667D68" w:rsidTr="00667D68">
        <w:tc>
          <w:tcPr>
            <w:tcW w:w="1375" w:type="dxa"/>
          </w:tcPr>
          <w:p w:rsidR="00667D68" w:rsidRDefault="00667D68" w:rsidP="00AE260C">
            <w:r>
              <w:t>OUTSIDE</w:t>
            </w:r>
          </w:p>
        </w:tc>
        <w:tc>
          <w:tcPr>
            <w:tcW w:w="2019" w:type="dxa"/>
          </w:tcPr>
          <w:p w:rsidR="00667D68" w:rsidRDefault="00667D68" w:rsidP="00AE260C">
            <w:r>
              <w:t>10.1.1.1/24</w:t>
            </w:r>
          </w:p>
        </w:tc>
        <w:tc>
          <w:tcPr>
            <w:tcW w:w="2019" w:type="dxa"/>
          </w:tcPr>
          <w:p w:rsidR="00667D68" w:rsidRDefault="00667D68" w:rsidP="00AE260C">
            <w:r>
              <w:t>201.122.100.13/30</w:t>
            </w:r>
          </w:p>
        </w:tc>
        <w:tc>
          <w:tcPr>
            <w:tcW w:w="2019" w:type="dxa"/>
          </w:tcPr>
          <w:p w:rsidR="00667D68" w:rsidRDefault="00667D68" w:rsidP="00AE260C">
            <w:r>
              <w:t>201.100.14/30</w:t>
            </w:r>
          </w:p>
        </w:tc>
        <w:tc>
          <w:tcPr>
            <w:tcW w:w="1635" w:type="dxa"/>
          </w:tcPr>
          <w:p w:rsidR="00667D68" w:rsidRDefault="00667D68" w:rsidP="00AE260C">
            <w:r>
              <w:t>155.2.47.54/30</w:t>
            </w:r>
          </w:p>
        </w:tc>
      </w:tr>
      <w:tr w:rsidR="00667D68" w:rsidTr="00667D68">
        <w:tc>
          <w:tcPr>
            <w:tcW w:w="1375" w:type="dxa"/>
          </w:tcPr>
          <w:p w:rsidR="00667D68" w:rsidRDefault="00667D68" w:rsidP="00AE260C">
            <w:r>
              <w:t>DMZ</w:t>
            </w:r>
          </w:p>
        </w:tc>
        <w:tc>
          <w:tcPr>
            <w:tcW w:w="2019" w:type="dxa"/>
          </w:tcPr>
          <w:p w:rsidR="00667D68" w:rsidRDefault="00667D68" w:rsidP="00AE260C">
            <w:r>
              <w:t>192.168.30.254/24</w:t>
            </w:r>
          </w:p>
        </w:tc>
        <w:tc>
          <w:tcPr>
            <w:tcW w:w="2019" w:type="dxa"/>
          </w:tcPr>
          <w:p w:rsidR="00667D68" w:rsidRDefault="00667D68" w:rsidP="00AE260C"/>
        </w:tc>
        <w:tc>
          <w:tcPr>
            <w:tcW w:w="2019" w:type="dxa"/>
          </w:tcPr>
          <w:p w:rsidR="00667D68" w:rsidRDefault="00667D68" w:rsidP="00AE260C"/>
        </w:tc>
        <w:tc>
          <w:tcPr>
            <w:tcW w:w="1635" w:type="dxa"/>
          </w:tcPr>
          <w:p w:rsidR="00667D68" w:rsidRDefault="00667D68" w:rsidP="00AE260C"/>
        </w:tc>
      </w:tr>
      <w:tr w:rsidR="00667D68" w:rsidTr="00667D68">
        <w:tc>
          <w:tcPr>
            <w:tcW w:w="1375" w:type="dxa"/>
          </w:tcPr>
          <w:p w:rsidR="00667D68" w:rsidRDefault="00667D68" w:rsidP="00AE260C">
            <w:r>
              <w:t>Next Hop</w:t>
            </w:r>
          </w:p>
        </w:tc>
        <w:tc>
          <w:tcPr>
            <w:tcW w:w="2019" w:type="dxa"/>
          </w:tcPr>
          <w:p w:rsidR="00667D68" w:rsidRDefault="00667D68" w:rsidP="00AE260C">
            <w:r>
              <w:t>10.1.1.2</w:t>
            </w:r>
          </w:p>
        </w:tc>
        <w:tc>
          <w:tcPr>
            <w:tcW w:w="2019" w:type="dxa"/>
          </w:tcPr>
          <w:p w:rsidR="00667D68" w:rsidRDefault="00667D68" w:rsidP="00AE260C">
            <w:r>
              <w:t>201.122.100.14</w:t>
            </w:r>
          </w:p>
        </w:tc>
        <w:tc>
          <w:tcPr>
            <w:tcW w:w="2019" w:type="dxa"/>
          </w:tcPr>
          <w:p w:rsidR="00667D68" w:rsidRDefault="00667D68" w:rsidP="00AE260C">
            <w:r>
              <w:t>201.122.100.13</w:t>
            </w:r>
          </w:p>
        </w:tc>
        <w:tc>
          <w:tcPr>
            <w:tcW w:w="1635" w:type="dxa"/>
          </w:tcPr>
          <w:p w:rsidR="00667D68" w:rsidRDefault="00667D68" w:rsidP="00AE260C">
            <w:r>
              <w:t>155.2.47.53</w:t>
            </w:r>
          </w:p>
        </w:tc>
      </w:tr>
    </w:tbl>
    <w:p w:rsidR="00667D68" w:rsidRDefault="00667D68" w:rsidP="00667D68"/>
    <w:p w:rsidR="00541396" w:rsidRPr="00667D68" w:rsidRDefault="00541396" w:rsidP="00667D68"/>
    <w:p w:rsidR="00667D68" w:rsidRDefault="00667D68" w:rsidP="00667D68"/>
    <w:p w:rsidR="00667D68" w:rsidRDefault="00667D68" w:rsidP="00667D68">
      <w:pPr>
        <w:pStyle w:val="Titre2"/>
        <w:numPr>
          <w:ilvl w:val="0"/>
          <w:numId w:val="17"/>
        </w:numPr>
      </w:pPr>
      <w:bookmarkStart w:id="11" w:name="_Toc136783871"/>
      <w:r>
        <w:t>Réseau machines</w:t>
      </w:r>
      <w:bookmarkEnd w:id="11"/>
    </w:p>
    <w:p w:rsidR="00541396" w:rsidRDefault="00541396" w:rsidP="005413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1396" w:rsidTr="00AE260C">
        <w:tc>
          <w:tcPr>
            <w:tcW w:w="2265" w:type="dxa"/>
          </w:tcPr>
          <w:p w:rsidR="00541396" w:rsidRDefault="00541396" w:rsidP="00AE260C"/>
        </w:tc>
        <w:tc>
          <w:tcPr>
            <w:tcW w:w="2265" w:type="dxa"/>
          </w:tcPr>
          <w:p w:rsidR="00541396" w:rsidRDefault="00541396" w:rsidP="00AE260C">
            <w:pPr>
              <w:jc w:val="center"/>
            </w:pPr>
            <w:r>
              <w:t>Laptop TLSE</w:t>
            </w:r>
          </w:p>
        </w:tc>
        <w:tc>
          <w:tcPr>
            <w:tcW w:w="2266" w:type="dxa"/>
          </w:tcPr>
          <w:p w:rsidR="00541396" w:rsidRDefault="00541396" w:rsidP="00AE260C">
            <w:pPr>
              <w:jc w:val="center"/>
            </w:pPr>
            <w:r>
              <w:t>Serveur WEB TLSE</w:t>
            </w:r>
          </w:p>
        </w:tc>
        <w:tc>
          <w:tcPr>
            <w:tcW w:w="2266" w:type="dxa"/>
          </w:tcPr>
          <w:p w:rsidR="00541396" w:rsidRDefault="00541396" w:rsidP="00AE260C">
            <w:pPr>
              <w:jc w:val="center"/>
            </w:pPr>
            <w:r>
              <w:t>Laptop Paris</w:t>
            </w:r>
          </w:p>
        </w:tc>
      </w:tr>
      <w:tr w:rsidR="00541396" w:rsidTr="00AE260C">
        <w:tc>
          <w:tcPr>
            <w:tcW w:w="2265" w:type="dxa"/>
          </w:tcPr>
          <w:p w:rsidR="00541396" w:rsidRDefault="00541396" w:rsidP="00AE260C">
            <w:r>
              <w:t>IP</w:t>
            </w:r>
          </w:p>
        </w:tc>
        <w:tc>
          <w:tcPr>
            <w:tcW w:w="2265" w:type="dxa"/>
          </w:tcPr>
          <w:p w:rsidR="00541396" w:rsidRDefault="00541396" w:rsidP="00AE260C">
            <w:r>
              <w:t>192.168.10.2/24</w:t>
            </w:r>
          </w:p>
        </w:tc>
        <w:tc>
          <w:tcPr>
            <w:tcW w:w="2266" w:type="dxa"/>
          </w:tcPr>
          <w:p w:rsidR="00541396" w:rsidRDefault="00541396" w:rsidP="00AE260C">
            <w:r>
              <w:t>192.168.30.1/24</w:t>
            </w:r>
          </w:p>
        </w:tc>
        <w:tc>
          <w:tcPr>
            <w:tcW w:w="2266" w:type="dxa"/>
          </w:tcPr>
          <w:p w:rsidR="00541396" w:rsidRDefault="00541396" w:rsidP="00AE260C">
            <w:r>
              <w:t>172.16.3.10/24</w:t>
            </w:r>
          </w:p>
        </w:tc>
      </w:tr>
      <w:tr w:rsidR="00541396" w:rsidTr="00AE260C">
        <w:tc>
          <w:tcPr>
            <w:tcW w:w="2265" w:type="dxa"/>
          </w:tcPr>
          <w:p w:rsidR="00541396" w:rsidRDefault="00541396" w:rsidP="00AE260C">
            <w:r>
              <w:t>Gateway</w:t>
            </w:r>
          </w:p>
        </w:tc>
        <w:tc>
          <w:tcPr>
            <w:tcW w:w="2265" w:type="dxa"/>
          </w:tcPr>
          <w:p w:rsidR="00541396" w:rsidRDefault="00541396" w:rsidP="00AE260C">
            <w:r>
              <w:t>192.168.10.254</w:t>
            </w:r>
          </w:p>
        </w:tc>
        <w:tc>
          <w:tcPr>
            <w:tcW w:w="2266" w:type="dxa"/>
          </w:tcPr>
          <w:p w:rsidR="00541396" w:rsidRDefault="00541396" w:rsidP="00AE260C">
            <w:r>
              <w:t>192.168.30.254</w:t>
            </w:r>
          </w:p>
        </w:tc>
        <w:tc>
          <w:tcPr>
            <w:tcW w:w="2266" w:type="dxa"/>
          </w:tcPr>
          <w:p w:rsidR="00541396" w:rsidRDefault="00541396" w:rsidP="00AE260C">
            <w:r>
              <w:t>172.16.3.254</w:t>
            </w:r>
          </w:p>
        </w:tc>
      </w:tr>
      <w:tr w:rsidR="00541396" w:rsidTr="00AE260C">
        <w:tc>
          <w:tcPr>
            <w:tcW w:w="2265" w:type="dxa"/>
          </w:tcPr>
          <w:p w:rsidR="00541396" w:rsidRDefault="00541396" w:rsidP="00AE260C">
            <w:r>
              <w:t>Sous-réseau</w:t>
            </w:r>
          </w:p>
        </w:tc>
        <w:tc>
          <w:tcPr>
            <w:tcW w:w="2265" w:type="dxa"/>
          </w:tcPr>
          <w:p w:rsidR="00541396" w:rsidRDefault="00541396" w:rsidP="00AE260C">
            <w:r>
              <w:t>LAN TLSE</w:t>
            </w:r>
          </w:p>
        </w:tc>
        <w:tc>
          <w:tcPr>
            <w:tcW w:w="2266" w:type="dxa"/>
          </w:tcPr>
          <w:p w:rsidR="00541396" w:rsidRDefault="00541396" w:rsidP="00AE260C">
            <w:r>
              <w:t>DMZ TLSE</w:t>
            </w:r>
          </w:p>
        </w:tc>
        <w:tc>
          <w:tcPr>
            <w:tcW w:w="2266" w:type="dxa"/>
          </w:tcPr>
          <w:p w:rsidR="00541396" w:rsidRDefault="00541396" w:rsidP="00AE260C">
            <w:r>
              <w:t>LAN Paris</w:t>
            </w:r>
          </w:p>
        </w:tc>
      </w:tr>
    </w:tbl>
    <w:p w:rsidR="00541396" w:rsidRPr="00541396" w:rsidRDefault="00541396" w:rsidP="00541396"/>
    <w:p w:rsidR="00667D68" w:rsidRDefault="00667D68" w:rsidP="00667D68"/>
    <w:p w:rsidR="00827C5C" w:rsidRDefault="00827C5C" w:rsidP="00667D68"/>
    <w:p w:rsidR="00827C5C" w:rsidRDefault="00827C5C" w:rsidP="00667D68"/>
    <w:p w:rsidR="00827C5C" w:rsidRDefault="00827C5C" w:rsidP="00667D68"/>
    <w:p w:rsidR="00827C5C" w:rsidRDefault="00827C5C" w:rsidP="00667D68"/>
    <w:p w:rsidR="00667D68" w:rsidRDefault="00667D68" w:rsidP="00667D68">
      <w:pPr>
        <w:pStyle w:val="Titre2"/>
        <w:numPr>
          <w:ilvl w:val="0"/>
          <w:numId w:val="17"/>
        </w:numPr>
      </w:pPr>
      <w:bookmarkStart w:id="12" w:name="_Toc136783872"/>
      <w:r>
        <w:lastRenderedPageBreak/>
        <w:t>Validation des tests</w:t>
      </w:r>
      <w:bookmarkEnd w:id="12"/>
    </w:p>
    <w:p w:rsidR="00827C5C" w:rsidRDefault="00827C5C" w:rsidP="00827C5C"/>
    <w:p w:rsidR="00827C5C" w:rsidRPr="00827C5C" w:rsidRDefault="00827C5C" w:rsidP="00827C5C">
      <w:pPr>
        <w:ind w:firstLine="708"/>
      </w:pPr>
      <w:r>
        <w:t xml:space="preserve">Les configurations des routeurs sont disponibles en </w:t>
      </w:r>
      <w:hyperlink w:anchor="_Configuration_2_ASA" w:history="1">
        <w:r w:rsidRPr="00C04B6E">
          <w:rPr>
            <w:rStyle w:val="Lienhypertexte"/>
            <w:b/>
          </w:rPr>
          <w:t>annexe</w:t>
        </w:r>
      </w:hyperlink>
      <w:r>
        <w:t xml:space="preserve"> ou sur mon </w:t>
      </w:r>
      <w:proofErr w:type="spellStart"/>
      <w:r>
        <w:t>github</w:t>
      </w:r>
      <w:proofErr w:type="spellEnd"/>
    </w:p>
    <w:p w:rsidR="00667D68" w:rsidRDefault="00667D68" w:rsidP="00667D68"/>
    <w:p w:rsidR="001022A8" w:rsidRPr="001022A8" w:rsidRDefault="001022A8" w:rsidP="001022A8">
      <w:pPr>
        <w:ind w:firstLine="708"/>
        <w:rPr>
          <w:b/>
        </w:rPr>
      </w:pPr>
      <w:r w:rsidRPr="001022A8">
        <w:rPr>
          <w:b/>
        </w:rPr>
        <w:t>Depuis LAN TLSE</w:t>
      </w:r>
      <w:r>
        <w:rPr>
          <w:b/>
        </w:rPr>
        <w:t xml:space="preserve"> </w:t>
      </w:r>
      <w:r w:rsidRPr="001022A8">
        <w:t>(vers LAN PARIS)</w:t>
      </w:r>
    </w:p>
    <w:p w:rsidR="001022A8" w:rsidRDefault="001022A8" w:rsidP="001022A8">
      <w:pPr>
        <w:jc w:val="center"/>
      </w:pPr>
      <w:r w:rsidRPr="001022A8">
        <w:drawing>
          <wp:inline distT="0" distB="0" distL="0" distR="0" wp14:anchorId="5354C764" wp14:editId="1E4EC1D9">
            <wp:extent cx="2801721" cy="302291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353" cy="30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A8" w:rsidRPr="00667D68" w:rsidRDefault="001022A8" w:rsidP="00667D68"/>
    <w:p w:rsidR="00667D68" w:rsidRDefault="007E7B23" w:rsidP="007E7B23">
      <w:pPr>
        <w:ind w:left="708"/>
        <w:rPr>
          <w:b/>
        </w:rPr>
      </w:pPr>
      <w:r w:rsidRPr="007E7B23">
        <w:rPr>
          <w:b/>
        </w:rPr>
        <w:t>Depuis DMZ</w:t>
      </w:r>
      <w:r w:rsidR="001022A8">
        <w:rPr>
          <w:b/>
        </w:rPr>
        <w:t xml:space="preserve"> </w:t>
      </w:r>
      <w:r w:rsidR="001022A8" w:rsidRPr="001022A8">
        <w:t>(vers LAN PARIS)</w:t>
      </w:r>
    </w:p>
    <w:p w:rsidR="007E7B23" w:rsidRDefault="007E7B23" w:rsidP="007E7B23">
      <w:pPr>
        <w:ind w:left="708"/>
        <w:jc w:val="center"/>
        <w:rPr>
          <w:b/>
        </w:rPr>
      </w:pPr>
      <w:r w:rsidRPr="007E7B23">
        <w:rPr>
          <w:b/>
        </w:rPr>
        <w:drawing>
          <wp:inline distT="0" distB="0" distL="0" distR="0" wp14:anchorId="49C0DC2F" wp14:editId="13893853">
            <wp:extent cx="2904134" cy="223027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149" cy="22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3" w:rsidRDefault="007E7B23" w:rsidP="007E7B23">
      <w:pPr>
        <w:ind w:left="708"/>
        <w:rPr>
          <w:b/>
        </w:rPr>
      </w:pPr>
    </w:p>
    <w:p w:rsidR="00827C5C" w:rsidRDefault="00827C5C" w:rsidP="007E7B23">
      <w:pPr>
        <w:ind w:left="708"/>
        <w:rPr>
          <w:b/>
        </w:rPr>
      </w:pPr>
    </w:p>
    <w:p w:rsidR="00827C5C" w:rsidRDefault="00827C5C" w:rsidP="007E7B23">
      <w:pPr>
        <w:ind w:left="708"/>
        <w:rPr>
          <w:b/>
        </w:rPr>
      </w:pPr>
    </w:p>
    <w:p w:rsidR="00827C5C" w:rsidRDefault="00827C5C" w:rsidP="007E7B23">
      <w:pPr>
        <w:ind w:left="708"/>
        <w:rPr>
          <w:b/>
        </w:rPr>
      </w:pPr>
    </w:p>
    <w:p w:rsidR="00827C5C" w:rsidRPr="007E7B23" w:rsidRDefault="00827C5C" w:rsidP="007E7B23">
      <w:pPr>
        <w:ind w:left="708"/>
        <w:rPr>
          <w:b/>
        </w:rPr>
      </w:pPr>
    </w:p>
    <w:p w:rsidR="00621FAE" w:rsidRDefault="00020E3E" w:rsidP="00020E3E">
      <w:pPr>
        <w:ind w:firstLine="708"/>
      </w:pPr>
      <w:r w:rsidRPr="00020E3E">
        <w:rPr>
          <w:b/>
        </w:rPr>
        <w:lastRenderedPageBreak/>
        <w:t>Depuis LAN PARIS</w:t>
      </w:r>
      <w:r>
        <w:t xml:space="preserve"> (vers LAN TLSE)</w:t>
      </w:r>
    </w:p>
    <w:p w:rsidR="00020E3E" w:rsidRDefault="00020E3E" w:rsidP="00020E3E">
      <w:pPr>
        <w:jc w:val="center"/>
      </w:pPr>
      <w:r w:rsidRPr="00020E3E">
        <w:drawing>
          <wp:inline distT="0" distB="0" distL="0" distR="0" wp14:anchorId="1C92C5E6" wp14:editId="0C0462B8">
            <wp:extent cx="3328416" cy="3643175"/>
            <wp:effectExtent l="0" t="0" r="571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8224" cy="36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AE" w:rsidRDefault="00621FAE" w:rsidP="00621FAE"/>
    <w:p w:rsidR="00020E3E" w:rsidRDefault="00020E3E" w:rsidP="00020E3E">
      <w:pPr>
        <w:ind w:firstLine="708"/>
      </w:pPr>
      <w:r w:rsidRPr="00020E3E">
        <w:rPr>
          <w:b/>
        </w:rPr>
        <w:t>Depuis LAN PARIS</w:t>
      </w:r>
      <w:r>
        <w:t xml:space="preserve"> (vers </w:t>
      </w:r>
      <w:r>
        <w:t>DMZ)</w:t>
      </w:r>
    </w:p>
    <w:p w:rsidR="00020E3E" w:rsidRDefault="00020E3E" w:rsidP="00020E3E">
      <w:pPr>
        <w:ind w:firstLine="708"/>
        <w:jc w:val="center"/>
      </w:pPr>
      <w:r w:rsidRPr="00020E3E">
        <w:drawing>
          <wp:inline distT="0" distB="0" distL="0" distR="0" wp14:anchorId="75E5F9B9" wp14:editId="239B5CB9">
            <wp:extent cx="3430829" cy="370311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3862" cy="370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3E" w:rsidRDefault="00020E3E" w:rsidP="00020E3E">
      <w:pPr>
        <w:ind w:firstLine="708"/>
      </w:pPr>
    </w:p>
    <w:p w:rsidR="00891B0B" w:rsidRDefault="00891B0B" w:rsidP="00891B0B">
      <w:pPr>
        <w:pStyle w:val="Titre1"/>
        <w:numPr>
          <w:ilvl w:val="0"/>
          <w:numId w:val="5"/>
        </w:numPr>
      </w:pPr>
      <w:bookmarkStart w:id="13" w:name="_Toc136783873"/>
      <w:r>
        <w:lastRenderedPageBreak/>
        <w:t xml:space="preserve">Sécurisation de chaque site par un FW ASA </w:t>
      </w:r>
      <w:r>
        <w:t>avec</w:t>
      </w:r>
      <w:r>
        <w:t xml:space="preserve"> VPN</w:t>
      </w:r>
      <w:bookmarkEnd w:id="13"/>
    </w:p>
    <w:p w:rsidR="00020E3E" w:rsidRDefault="00020E3E" w:rsidP="00891B0B"/>
    <w:p w:rsidR="00E452B6" w:rsidRDefault="00E452B6" w:rsidP="00E452B6">
      <w:pPr>
        <w:pStyle w:val="Titre2"/>
        <w:numPr>
          <w:ilvl w:val="0"/>
          <w:numId w:val="18"/>
        </w:numPr>
      </w:pPr>
      <w:bookmarkStart w:id="14" w:name="_Toc136783874"/>
      <w:r>
        <w:t>Cahier des charges</w:t>
      </w:r>
      <w:bookmarkEnd w:id="14"/>
    </w:p>
    <w:p w:rsidR="00E452B6" w:rsidRDefault="00E452B6" w:rsidP="00E452B6"/>
    <w:p w:rsidR="00E452B6" w:rsidRDefault="00E452B6" w:rsidP="00E452B6">
      <w:pPr>
        <w:ind w:firstLine="708"/>
      </w:pPr>
      <w:r>
        <w:t>Après la première phase il a été décidé d’introduire un firewall dans chaque site pour mieux</w:t>
      </w:r>
    </w:p>
    <w:p w:rsidR="00E452B6" w:rsidRDefault="00E452B6" w:rsidP="00E452B6">
      <w:proofErr w:type="gramStart"/>
      <w:r>
        <w:t>sécuriser</w:t>
      </w:r>
      <w:proofErr w:type="gramEnd"/>
      <w:r>
        <w:t xml:space="preserve"> les sites distants.</w:t>
      </w:r>
    </w:p>
    <w:p w:rsidR="00E452B6" w:rsidRDefault="00E452B6" w:rsidP="00E452B6">
      <w:pPr>
        <w:ind w:firstLine="708"/>
      </w:pPr>
      <w:r>
        <w:t>En prenant pour site pilote celui de Paris, configurer l’ASA de Paris de sorte à permettre</w:t>
      </w:r>
    </w:p>
    <w:p w:rsidR="00E452B6" w:rsidRDefault="00E452B6" w:rsidP="00E452B6">
      <w:proofErr w:type="gramStart"/>
      <w:r>
        <w:t>l’accès</w:t>
      </w:r>
      <w:proofErr w:type="gramEnd"/>
      <w:r>
        <w:t xml:space="preserve"> au serveur de la DMZ, à partir du poste du LAN PARIS, </w:t>
      </w:r>
      <w:r w:rsidRPr="00E452B6">
        <w:rPr>
          <w:b/>
        </w:rPr>
        <w:t>avec</w:t>
      </w:r>
      <w:r w:rsidRPr="00E452B6">
        <w:rPr>
          <w:b/>
        </w:rPr>
        <w:t xml:space="preserve"> VPN</w:t>
      </w:r>
      <w:r>
        <w:t>.</w:t>
      </w:r>
    </w:p>
    <w:p w:rsidR="00E452B6" w:rsidRPr="007327BC" w:rsidRDefault="00E452B6" w:rsidP="00E452B6"/>
    <w:p w:rsidR="00E452B6" w:rsidRPr="002567A3" w:rsidRDefault="00E452B6" w:rsidP="00E452B6">
      <w:pPr>
        <w:pStyle w:val="Titre2"/>
        <w:numPr>
          <w:ilvl w:val="0"/>
          <w:numId w:val="18"/>
        </w:numPr>
      </w:pPr>
      <w:bookmarkStart w:id="15" w:name="_Toc136783875"/>
      <w:r>
        <w:t>Topologie</w:t>
      </w:r>
      <w:bookmarkEnd w:id="15"/>
    </w:p>
    <w:p w:rsidR="00E452B6" w:rsidRDefault="00E452B6" w:rsidP="00E452B6"/>
    <w:p w:rsidR="00E452B6" w:rsidRDefault="00E452B6" w:rsidP="00E452B6">
      <w:r w:rsidRPr="00667D68">
        <w:drawing>
          <wp:inline distT="0" distB="0" distL="0" distR="0" wp14:anchorId="4C275DFF" wp14:editId="1D4DE085">
            <wp:extent cx="5760720" cy="2139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B6" w:rsidRDefault="00E452B6" w:rsidP="00E452B6"/>
    <w:p w:rsidR="00E452B6" w:rsidRDefault="00E452B6" w:rsidP="00E452B6">
      <w:pPr>
        <w:pStyle w:val="Titre2"/>
        <w:numPr>
          <w:ilvl w:val="0"/>
          <w:numId w:val="18"/>
        </w:numPr>
      </w:pPr>
      <w:bookmarkStart w:id="16" w:name="_Toc136783876"/>
      <w:r>
        <w:t>Tableau routage</w:t>
      </w:r>
      <w:bookmarkEnd w:id="16"/>
    </w:p>
    <w:p w:rsidR="00E452B6" w:rsidRDefault="00E452B6" w:rsidP="00E452B6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52"/>
        <w:gridCol w:w="2013"/>
        <w:gridCol w:w="2013"/>
        <w:gridCol w:w="1994"/>
        <w:gridCol w:w="1695"/>
      </w:tblGrid>
      <w:tr w:rsidR="00E452B6" w:rsidTr="00AE260C">
        <w:tc>
          <w:tcPr>
            <w:tcW w:w="1375" w:type="dxa"/>
          </w:tcPr>
          <w:p w:rsidR="00E452B6" w:rsidRDefault="00E452B6" w:rsidP="00AE260C"/>
        </w:tc>
        <w:tc>
          <w:tcPr>
            <w:tcW w:w="2019" w:type="dxa"/>
          </w:tcPr>
          <w:p w:rsidR="00E452B6" w:rsidRDefault="00E452B6" w:rsidP="00AE260C">
            <w:pPr>
              <w:jc w:val="center"/>
            </w:pPr>
            <w:r>
              <w:t>ASA-TLSE</w:t>
            </w:r>
          </w:p>
        </w:tc>
        <w:tc>
          <w:tcPr>
            <w:tcW w:w="2019" w:type="dxa"/>
          </w:tcPr>
          <w:p w:rsidR="00E452B6" w:rsidRDefault="00E452B6" w:rsidP="00AE260C">
            <w:pPr>
              <w:jc w:val="center"/>
            </w:pPr>
            <w:r>
              <w:t>ISP-TLSE</w:t>
            </w:r>
          </w:p>
        </w:tc>
        <w:tc>
          <w:tcPr>
            <w:tcW w:w="2019" w:type="dxa"/>
          </w:tcPr>
          <w:p w:rsidR="00E452B6" w:rsidRDefault="00E452B6" w:rsidP="00AE260C">
            <w:pPr>
              <w:jc w:val="center"/>
            </w:pPr>
            <w:r>
              <w:t>ISP-PARIS</w:t>
            </w:r>
          </w:p>
        </w:tc>
        <w:tc>
          <w:tcPr>
            <w:tcW w:w="1635" w:type="dxa"/>
          </w:tcPr>
          <w:p w:rsidR="00E452B6" w:rsidRDefault="00E452B6" w:rsidP="00AE260C">
            <w:pPr>
              <w:jc w:val="center"/>
            </w:pPr>
            <w:r>
              <w:t>ASA-PARIS</w:t>
            </w:r>
          </w:p>
        </w:tc>
      </w:tr>
      <w:tr w:rsidR="00E452B6" w:rsidTr="00AE260C">
        <w:tc>
          <w:tcPr>
            <w:tcW w:w="1375" w:type="dxa"/>
          </w:tcPr>
          <w:p w:rsidR="00E452B6" w:rsidRDefault="00E452B6" w:rsidP="00AE260C">
            <w:r>
              <w:t>INSIDE</w:t>
            </w:r>
          </w:p>
        </w:tc>
        <w:tc>
          <w:tcPr>
            <w:tcW w:w="2019" w:type="dxa"/>
          </w:tcPr>
          <w:p w:rsidR="00E452B6" w:rsidRDefault="00E452B6" w:rsidP="00AE260C">
            <w:r>
              <w:t>192.168.10.254/24</w:t>
            </w:r>
          </w:p>
        </w:tc>
        <w:tc>
          <w:tcPr>
            <w:tcW w:w="2019" w:type="dxa"/>
          </w:tcPr>
          <w:p w:rsidR="00E452B6" w:rsidRDefault="00E452B6" w:rsidP="00AE260C">
            <w:r>
              <w:t>10.1.1.2/29</w:t>
            </w:r>
          </w:p>
        </w:tc>
        <w:tc>
          <w:tcPr>
            <w:tcW w:w="2019" w:type="dxa"/>
          </w:tcPr>
          <w:p w:rsidR="00E452B6" w:rsidRDefault="00E452B6" w:rsidP="00AE260C">
            <w:r>
              <w:t>155.2.47.53/30</w:t>
            </w:r>
          </w:p>
        </w:tc>
        <w:tc>
          <w:tcPr>
            <w:tcW w:w="1635" w:type="dxa"/>
          </w:tcPr>
          <w:p w:rsidR="00E452B6" w:rsidRDefault="00E452B6" w:rsidP="00AE260C">
            <w:r>
              <w:t>172.16.3.254/24</w:t>
            </w:r>
          </w:p>
        </w:tc>
      </w:tr>
      <w:tr w:rsidR="00E452B6" w:rsidTr="00AE260C">
        <w:tc>
          <w:tcPr>
            <w:tcW w:w="1375" w:type="dxa"/>
          </w:tcPr>
          <w:p w:rsidR="00E452B6" w:rsidRDefault="00E452B6" w:rsidP="00AE260C">
            <w:r>
              <w:t>OUTSIDE</w:t>
            </w:r>
          </w:p>
        </w:tc>
        <w:tc>
          <w:tcPr>
            <w:tcW w:w="2019" w:type="dxa"/>
          </w:tcPr>
          <w:p w:rsidR="00E452B6" w:rsidRDefault="00E452B6" w:rsidP="00AE260C">
            <w:r>
              <w:t>10.1.1.1/24</w:t>
            </w:r>
          </w:p>
        </w:tc>
        <w:tc>
          <w:tcPr>
            <w:tcW w:w="2019" w:type="dxa"/>
          </w:tcPr>
          <w:p w:rsidR="00E452B6" w:rsidRDefault="00E452B6" w:rsidP="00AE260C">
            <w:r>
              <w:t>201.122.100.13/30</w:t>
            </w:r>
          </w:p>
        </w:tc>
        <w:tc>
          <w:tcPr>
            <w:tcW w:w="2019" w:type="dxa"/>
          </w:tcPr>
          <w:p w:rsidR="00E452B6" w:rsidRDefault="00E452B6" w:rsidP="00AE260C">
            <w:r>
              <w:t>201.100.14/30</w:t>
            </w:r>
          </w:p>
        </w:tc>
        <w:tc>
          <w:tcPr>
            <w:tcW w:w="1635" w:type="dxa"/>
          </w:tcPr>
          <w:p w:rsidR="00E452B6" w:rsidRDefault="00E452B6" w:rsidP="00AE260C">
            <w:r>
              <w:t>155.2.47.54/30</w:t>
            </w:r>
          </w:p>
        </w:tc>
      </w:tr>
      <w:tr w:rsidR="00E452B6" w:rsidTr="00AE260C">
        <w:tc>
          <w:tcPr>
            <w:tcW w:w="1375" w:type="dxa"/>
          </w:tcPr>
          <w:p w:rsidR="00E452B6" w:rsidRDefault="00E452B6" w:rsidP="00AE260C">
            <w:r>
              <w:t>DMZ</w:t>
            </w:r>
          </w:p>
        </w:tc>
        <w:tc>
          <w:tcPr>
            <w:tcW w:w="2019" w:type="dxa"/>
          </w:tcPr>
          <w:p w:rsidR="00E452B6" w:rsidRDefault="00E452B6" w:rsidP="00AE260C">
            <w:r>
              <w:t>192.168.30.254/24</w:t>
            </w:r>
          </w:p>
        </w:tc>
        <w:tc>
          <w:tcPr>
            <w:tcW w:w="2019" w:type="dxa"/>
          </w:tcPr>
          <w:p w:rsidR="00E452B6" w:rsidRDefault="00E452B6" w:rsidP="00AE260C"/>
        </w:tc>
        <w:tc>
          <w:tcPr>
            <w:tcW w:w="2019" w:type="dxa"/>
          </w:tcPr>
          <w:p w:rsidR="00E452B6" w:rsidRDefault="00E452B6" w:rsidP="00AE260C"/>
        </w:tc>
        <w:tc>
          <w:tcPr>
            <w:tcW w:w="1635" w:type="dxa"/>
          </w:tcPr>
          <w:p w:rsidR="00E452B6" w:rsidRDefault="00E452B6" w:rsidP="00AE260C"/>
        </w:tc>
      </w:tr>
      <w:tr w:rsidR="00E452B6" w:rsidTr="00AE260C">
        <w:tc>
          <w:tcPr>
            <w:tcW w:w="1375" w:type="dxa"/>
          </w:tcPr>
          <w:p w:rsidR="00E452B6" w:rsidRDefault="00E452B6" w:rsidP="00AE260C">
            <w:r>
              <w:t>Next Hop</w:t>
            </w:r>
          </w:p>
        </w:tc>
        <w:tc>
          <w:tcPr>
            <w:tcW w:w="2019" w:type="dxa"/>
          </w:tcPr>
          <w:p w:rsidR="00E452B6" w:rsidRDefault="00E452B6" w:rsidP="00AE260C">
            <w:r>
              <w:t>10.1.1.2</w:t>
            </w:r>
          </w:p>
        </w:tc>
        <w:tc>
          <w:tcPr>
            <w:tcW w:w="2019" w:type="dxa"/>
          </w:tcPr>
          <w:p w:rsidR="00E452B6" w:rsidRDefault="00E452B6" w:rsidP="00AE260C">
            <w:r>
              <w:t>201.122.100.14</w:t>
            </w:r>
          </w:p>
        </w:tc>
        <w:tc>
          <w:tcPr>
            <w:tcW w:w="2019" w:type="dxa"/>
          </w:tcPr>
          <w:p w:rsidR="00E452B6" w:rsidRDefault="00E452B6" w:rsidP="00AE260C">
            <w:r>
              <w:t>201.122.100.13</w:t>
            </w:r>
          </w:p>
        </w:tc>
        <w:tc>
          <w:tcPr>
            <w:tcW w:w="1635" w:type="dxa"/>
          </w:tcPr>
          <w:p w:rsidR="00E452B6" w:rsidRDefault="00E452B6" w:rsidP="00AE260C">
            <w:r>
              <w:t>155.2.47.53</w:t>
            </w:r>
          </w:p>
        </w:tc>
      </w:tr>
    </w:tbl>
    <w:p w:rsidR="00E452B6" w:rsidRDefault="00E452B6" w:rsidP="00E452B6"/>
    <w:p w:rsidR="00E452B6" w:rsidRDefault="00E452B6" w:rsidP="00E452B6">
      <w:pPr>
        <w:pStyle w:val="Titre2"/>
        <w:numPr>
          <w:ilvl w:val="0"/>
          <w:numId w:val="18"/>
        </w:numPr>
      </w:pPr>
      <w:bookmarkStart w:id="17" w:name="_Toc136783877"/>
      <w:r>
        <w:t>Réseau machines</w:t>
      </w:r>
      <w:bookmarkEnd w:id="17"/>
    </w:p>
    <w:p w:rsidR="00E452B6" w:rsidRDefault="00E452B6" w:rsidP="00E452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452B6" w:rsidTr="00AE260C">
        <w:tc>
          <w:tcPr>
            <w:tcW w:w="2265" w:type="dxa"/>
          </w:tcPr>
          <w:p w:rsidR="00E452B6" w:rsidRDefault="00E452B6" w:rsidP="00AE260C"/>
        </w:tc>
        <w:tc>
          <w:tcPr>
            <w:tcW w:w="2265" w:type="dxa"/>
          </w:tcPr>
          <w:p w:rsidR="00E452B6" w:rsidRDefault="00E452B6" w:rsidP="00AE260C">
            <w:pPr>
              <w:jc w:val="center"/>
            </w:pPr>
            <w:r>
              <w:t>Laptop TLSE</w:t>
            </w:r>
          </w:p>
        </w:tc>
        <w:tc>
          <w:tcPr>
            <w:tcW w:w="2266" w:type="dxa"/>
          </w:tcPr>
          <w:p w:rsidR="00E452B6" w:rsidRDefault="00E452B6" w:rsidP="00AE260C">
            <w:pPr>
              <w:jc w:val="center"/>
            </w:pPr>
            <w:r>
              <w:t>Serveur WEB TLSE</w:t>
            </w:r>
          </w:p>
        </w:tc>
        <w:tc>
          <w:tcPr>
            <w:tcW w:w="2266" w:type="dxa"/>
          </w:tcPr>
          <w:p w:rsidR="00E452B6" w:rsidRDefault="00E452B6" w:rsidP="00AE260C">
            <w:pPr>
              <w:jc w:val="center"/>
            </w:pPr>
            <w:r>
              <w:t>Laptop Paris</w:t>
            </w:r>
          </w:p>
        </w:tc>
      </w:tr>
      <w:tr w:rsidR="00E452B6" w:rsidTr="00AE260C">
        <w:tc>
          <w:tcPr>
            <w:tcW w:w="2265" w:type="dxa"/>
          </w:tcPr>
          <w:p w:rsidR="00E452B6" w:rsidRDefault="00E452B6" w:rsidP="00AE260C">
            <w:r>
              <w:t>IP</w:t>
            </w:r>
          </w:p>
        </w:tc>
        <w:tc>
          <w:tcPr>
            <w:tcW w:w="2265" w:type="dxa"/>
          </w:tcPr>
          <w:p w:rsidR="00E452B6" w:rsidRDefault="00E452B6" w:rsidP="00AE260C">
            <w:r>
              <w:t>192.168.10.2/24</w:t>
            </w:r>
          </w:p>
        </w:tc>
        <w:tc>
          <w:tcPr>
            <w:tcW w:w="2266" w:type="dxa"/>
          </w:tcPr>
          <w:p w:rsidR="00E452B6" w:rsidRDefault="00E452B6" w:rsidP="00AE260C">
            <w:r>
              <w:t>192.168.30.1/24</w:t>
            </w:r>
          </w:p>
        </w:tc>
        <w:tc>
          <w:tcPr>
            <w:tcW w:w="2266" w:type="dxa"/>
          </w:tcPr>
          <w:p w:rsidR="00E452B6" w:rsidRDefault="00E452B6" w:rsidP="00AE260C">
            <w:r>
              <w:t>172.16.3.10/24</w:t>
            </w:r>
          </w:p>
        </w:tc>
      </w:tr>
      <w:tr w:rsidR="00E452B6" w:rsidTr="00AE260C">
        <w:tc>
          <w:tcPr>
            <w:tcW w:w="2265" w:type="dxa"/>
          </w:tcPr>
          <w:p w:rsidR="00E452B6" w:rsidRDefault="00E452B6" w:rsidP="00AE260C">
            <w:r>
              <w:t>Gateway</w:t>
            </w:r>
          </w:p>
        </w:tc>
        <w:tc>
          <w:tcPr>
            <w:tcW w:w="2265" w:type="dxa"/>
          </w:tcPr>
          <w:p w:rsidR="00E452B6" w:rsidRDefault="00E452B6" w:rsidP="00AE260C">
            <w:r>
              <w:t>192.168.10.254</w:t>
            </w:r>
          </w:p>
        </w:tc>
        <w:tc>
          <w:tcPr>
            <w:tcW w:w="2266" w:type="dxa"/>
          </w:tcPr>
          <w:p w:rsidR="00E452B6" w:rsidRDefault="00E452B6" w:rsidP="00AE260C">
            <w:r>
              <w:t>192.168.30.254</w:t>
            </w:r>
          </w:p>
        </w:tc>
        <w:tc>
          <w:tcPr>
            <w:tcW w:w="2266" w:type="dxa"/>
          </w:tcPr>
          <w:p w:rsidR="00E452B6" w:rsidRDefault="00E452B6" w:rsidP="00AE260C">
            <w:r>
              <w:t>172.16.3.254</w:t>
            </w:r>
          </w:p>
        </w:tc>
      </w:tr>
      <w:tr w:rsidR="00E452B6" w:rsidTr="00AE260C">
        <w:tc>
          <w:tcPr>
            <w:tcW w:w="2265" w:type="dxa"/>
          </w:tcPr>
          <w:p w:rsidR="00E452B6" w:rsidRDefault="00E452B6" w:rsidP="00AE260C">
            <w:r>
              <w:t>Sous-réseau</w:t>
            </w:r>
          </w:p>
        </w:tc>
        <w:tc>
          <w:tcPr>
            <w:tcW w:w="2265" w:type="dxa"/>
          </w:tcPr>
          <w:p w:rsidR="00E452B6" w:rsidRDefault="00E452B6" w:rsidP="00AE260C">
            <w:r>
              <w:t>LAN TLSE</w:t>
            </w:r>
          </w:p>
        </w:tc>
        <w:tc>
          <w:tcPr>
            <w:tcW w:w="2266" w:type="dxa"/>
          </w:tcPr>
          <w:p w:rsidR="00E452B6" w:rsidRDefault="00E452B6" w:rsidP="00AE260C">
            <w:r>
              <w:t>DMZ TLSE</w:t>
            </w:r>
          </w:p>
        </w:tc>
        <w:tc>
          <w:tcPr>
            <w:tcW w:w="2266" w:type="dxa"/>
          </w:tcPr>
          <w:p w:rsidR="00E452B6" w:rsidRDefault="00E452B6" w:rsidP="00AE260C">
            <w:r>
              <w:t>LAN Paris</w:t>
            </w:r>
          </w:p>
        </w:tc>
      </w:tr>
    </w:tbl>
    <w:p w:rsidR="00E452B6" w:rsidRPr="00541396" w:rsidRDefault="00E452B6" w:rsidP="00E452B6"/>
    <w:p w:rsidR="00E452B6" w:rsidRDefault="00E452B6" w:rsidP="00E452B6">
      <w:pPr>
        <w:pStyle w:val="Titre2"/>
        <w:numPr>
          <w:ilvl w:val="0"/>
          <w:numId w:val="18"/>
        </w:numPr>
      </w:pPr>
      <w:bookmarkStart w:id="18" w:name="_Toc136783878"/>
      <w:r>
        <w:lastRenderedPageBreak/>
        <w:t>Validation des tests</w:t>
      </w:r>
      <w:bookmarkEnd w:id="18"/>
    </w:p>
    <w:p w:rsidR="00827C5C" w:rsidRDefault="00827C5C" w:rsidP="00827C5C"/>
    <w:p w:rsidR="00827C5C" w:rsidRPr="00827C5C" w:rsidRDefault="00827C5C" w:rsidP="00827C5C">
      <w:r>
        <w:t xml:space="preserve">Les configurations des routeurs sont disponibles en </w:t>
      </w:r>
      <w:hyperlink w:anchor="_Configuration_2_ASA_1" w:history="1">
        <w:r w:rsidRPr="00C04B6E">
          <w:rPr>
            <w:rStyle w:val="Lienhypertexte"/>
            <w:b/>
          </w:rPr>
          <w:t>annexe</w:t>
        </w:r>
      </w:hyperlink>
      <w:r>
        <w:t xml:space="preserve"> ou sur mon </w:t>
      </w:r>
      <w:proofErr w:type="spellStart"/>
      <w:r>
        <w:t>github</w:t>
      </w:r>
      <w:proofErr w:type="spellEnd"/>
    </w:p>
    <w:p w:rsidR="00E452B6" w:rsidRDefault="00E452B6" w:rsidP="00E452B6"/>
    <w:p w:rsidR="00E452B6" w:rsidRDefault="00E452B6" w:rsidP="00E452B6">
      <w:pPr>
        <w:ind w:firstLine="708"/>
        <w:rPr>
          <w:b/>
        </w:rPr>
      </w:pPr>
      <w:r w:rsidRPr="00E452B6">
        <w:rPr>
          <w:b/>
        </w:rPr>
        <w:t>VPN côté ASA-TLSE</w:t>
      </w:r>
    </w:p>
    <w:p w:rsidR="00E452B6" w:rsidRDefault="00E452B6" w:rsidP="00E452B6">
      <w:pPr>
        <w:jc w:val="center"/>
      </w:pPr>
      <w:r w:rsidRPr="006B28D8">
        <w:rPr>
          <w:noProof/>
        </w:rPr>
        <w:drawing>
          <wp:inline distT="0" distB="0" distL="0" distR="0" wp14:anchorId="4A0DB45B" wp14:editId="0ACCF4C2">
            <wp:extent cx="3416199" cy="309321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5835" cy="31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E452B6" w:rsidRDefault="00E452B6" w:rsidP="00E452B6">
      <w:pPr>
        <w:jc w:val="center"/>
      </w:pPr>
    </w:p>
    <w:p w:rsidR="00E452B6" w:rsidRDefault="00E452B6" w:rsidP="00E452B6">
      <w:pPr>
        <w:ind w:firstLine="708"/>
        <w:rPr>
          <w:b/>
        </w:rPr>
      </w:pPr>
      <w:r w:rsidRPr="00E452B6">
        <w:rPr>
          <w:b/>
        </w:rPr>
        <w:t>VPN côté ASA-</w:t>
      </w:r>
      <w:r>
        <w:rPr>
          <w:b/>
        </w:rPr>
        <w:t>PARIS</w:t>
      </w:r>
    </w:p>
    <w:p w:rsidR="00E452B6" w:rsidRDefault="00E452B6" w:rsidP="00E452B6">
      <w:pPr>
        <w:jc w:val="center"/>
      </w:pPr>
      <w:r w:rsidRPr="006B28D8">
        <w:rPr>
          <w:noProof/>
        </w:rPr>
        <w:drawing>
          <wp:inline distT="0" distB="0" distL="0" distR="0" wp14:anchorId="73D666F4" wp14:editId="03388C7D">
            <wp:extent cx="3737534" cy="32645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1294" cy="32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B6" w:rsidRDefault="00E452B6" w:rsidP="00E452B6">
      <w:pPr>
        <w:jc w:val="center"/>
      </w:pPr>
    </w:p>
    <w:p w:rsidR="00E452B6" w:rsidRDefault="00E452B6" w:rsidP="00E452B6">
      <w:r>
        <w:lastRenderedPageBreak/>
        <w:tab/>
      </w:r>
      <w:r w:rsidRPr="00E452B6">
        <w:rPr>
          <w:b/>
        </w:rPr>
        <w:t>Depuis DMZ</w:t>
      </w:r>
      <w:r>
        <w:t xml:space="preserve"> (vers LAN PARIS)</w:t>
      </w:r>
    </w:p>
    <w:p w:rsidR="00E452B6" w:rsidRDefault="00E452B6" w:rsidP="00E452B6">
      <w:pPr>
        <w:jc w:val="center"/>
      </w:pPr>
      <w:r w:rsidRPr="006B28D8">
        <w:rPr>
          <w:noProof/>
        </w:rPr>
        <w:drawing>
          <wp:inline distT="0" distB="0" distL="0" distR="0" wp14:anchorId="2B7255FA" wp14:editId="5C5924FF">
            <wp:extent cx="3534268" cy="1714739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B6" w:rsidRDefault="00E452B6" w:rsidP="00E452B6"/>
    <w:p w:rsidR="00E452B6" w:rsidRDefault="00E452B6" w:rsidP="00E452B6">
      <w:r w:rsidRPr="00E452B6">
        <w:rPr>
          <w:b/>
        </w:rPr>
        <w:t>Depuis</w:t>
      </w:r>
      <w:r>
        <w:rPr>
          <w:b/>
        </w:rPr>
        <w:t xml:space="preserve"> LAN PARIS</w:t>
      </w:r>
      <w:r>
        <w:t xml:space="preserve"> (</w:t>
      </w:r>
      <w:r>
        <w:t>vers DMZ</w:t>
      </w:r>
      <w:r>
        <w:t>)</w:t>
      </w:r>
    </w:p>
    <w:p w:rsidR="00E452B6" w:rsidRDefault="00E452B6" w:rsidP="00E452B6">
      <w:pPr>
        <w:jc w:val="center"/>
      </w:pPr>
      <w:r w:rsidRPr="006B28D8">
        <w:rPr>
          <w:noProof/>
        </w:rPr>
        <w:drawing>
          <wp:inline distT="0" distB="0" distL="0" distR="0" wp14:anchorId="62ED3EEC" wp14:editId="4293E057">
            <wp:extent cx="3677163" cy="17528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B6" w:rsidRPr="00E452B6" w:rsidRDefault="00E452B6" w:rsidP="00E452B6"/>
    <w:p w:rsidR="00621FAE" w:rsidRDefault="00621FAE" w:rsidP="00621FAE"/>
    <w:p w:rsidR="00660E86" w:rsidRDefault="00660E8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C81B36" w:rsidRDefault="00C81B36" w:rsidP="00621FAE"/>
    <w:p w:rsidR="00660E86" w:rsidRDefault="00C92981" w:rsidP="00C92981">
      <w:pPr>
        <w:pStyle w:val="Titre1"/>
        <w:numPr>
          <w:ilvl w:val="0"/>
          <w:numId w:val="5"/>
        </w:numPr>
      </w:pPr>
      <w:bookmarkStart w:id="20" w:name="_Toc136783879"/>
      <w:r>
        <w:lastRenderedPageBreak/>
        <w:t>Annexes</w:t>
      </w:r>
      <w:bookmarkEnd w:id="20"/>
    </w:p>
    <w:p w:rsidR="00C92981" w:rsidRDefault="00C92981" w:rsidP="00C92981">
      <w:pPr>
        <w:pStyle w:val="Titre2"/>
        <w:numPr>
          <w:ilvl w:val="0"/>
          <w:numId w:val="20"/>
        </w:numPr>
      </w:pPr>
      <w:bookmarkStart w:id="21" w:name="_Toc136783880"/>
      <w:bookmarkStart w:id="22" w:name="_Configuration_1_ASA"/>
      <w:bookmarkEnd w:id="22"/>
      <w:r>
        <w:t>Configuration 1 ASA</w:t>
      </w:r>
      <w:bookmarkEnd w:id="21"/>
    </w:p>
    <w:p w:rsidR="00C81B36" w:rsidRDefault="00C81B36" w:rsidP="00C81B36"/>
    <w:p w:rsidR="00C81B36" w:rsidRPr="00C81B36" w:rsidRDefault="00C81B36" w:rsidP="00C81B36">
      <w:pPr>
        <w:ind w:firstLine="708"/>
        <w:rPr>
          <w:b/>
        </w:rPr>
      </w:pPr>
      <w:r w:rsidRPr="00C81B36">
        <w:rPr>
          <w:b/>
        </w:rPr>
        <w:t>ASA-TLSE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1B36" w:rsidTr="00C81B36">
        <w:tc>
          <w:tcPr>
            <w:tcW w:w="9062" w:type="dxa"/>
            <w:shd w:val="clear" w:color="auto" w:fill="000000" w:themeFill="text1"/>
          </w:tcPr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en</w:t>
            </w:r>
            <w:proofErr w:type="gram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conf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t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hostname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ASA-TLSE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Configuration interface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gig1/1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10.1.1.1 255.255.255.248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0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Configuration interface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inside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gig1/2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address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192.168.10.254 255.255.255.0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inside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100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Configuration interface DMZ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gig1/3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address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192.168.30.254 255.255.255.0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dmz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50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Ajout de la route par défaut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route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0.0.0.0 0.0.0.0 10.1.1.2   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ACL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Autorise les flux IP du serveur web vers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DMZ_OUTSIDE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host 192.168.30.1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Autorise les flux IP de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vers le serveur web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LAN-DMZ_OUTSIDE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host 192.168.30.1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Autorise ICMP depuis le LAN PARIS vers le LAN TLSE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LAN-DMZ_OUTSIDE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icmp</w:t>
            </w:r>
            <w:proofErr w:type="spellEnd"/>
            <w:r w:rsidRPr="00C81B36">
              <w:rPr>
                <w:rFonts w:ascii="Consolas" w:hAnsi="Consolas"/>
                <w:sz w:val="16"/>
                <w:szCs w:val="16"/>
              </w:rPr>
              <w:t xml:space="preserve"> 172.16.3.0 255.255.255.0 192.168.10.0 255.255.255.0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>Application des ACL</w:t>
            </w:r>
          </w:p>
          <w:p w:rsidR="00C81B36" w:rsidRPr="00C81B36" w:rsidRDefault="00C81B36" w:rsidP="00C81B3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access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-group DMZ_OUTSIDE in interface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dmz</w:t>
            </w:r>
            <w:proofErr w:type="spellEnd"/>
          </w:p>
          <w:p w:rsidR="00C81B36" w:rsidRPr="00C81B36" w:rsidRDefault="00C81B36" w:rsidP="00C81B36">
            <w:pPr>
              <w:rPr>
                <w:rFonts w:ascii="Consolas" w:hAnsi="Consolas"/>
              </w:rPr>
            </w:pPr>
            <w:proofErr w:type="spellStart"/>
            <w:proofErr w:type="gramStart"/>
            <w:r w:rsidRPr="00C81B36">
              <w:rPr>
                <w:rFonts w:ascii="Consolas" w:hAnsi="Consolas"/>
                <w:sz w:val="16"/>
                <w:szCs w:val="16"/>
              </w:rPr>
              <w:t>access</w:t>
            </w:r>
            <w:proofErr w:type="spellEnd"/>
            <w:proofErr w:type="gramEnd"/>
            <w:r w:rsidRPr="00C81B36">
              <w:rPr>
                <w:rFonts w:ascii="Consolas" w:hAnsi="Consolas"/>
                <w:sz w:val="16"/>
                <w:szCs w:val="16"/>
              </w:rPr>
              <w:t xml:space="preserve">-group LAN-DMZ_OUTSIDE in interface </w:t>
            </w:r>
            <w:proofErr w:type="spellStart"/>
            <w:r w:rsidRPr="00C81B36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</w:tc>
      </w:tr>
    </w:tbl>
    <w:p w:rsidR="00C81B36" w:rsidRPr="00C81B36" w:rsidRDefault="00C81B36" w:rsidP="00C81B36"/>
    <w:p w:rsidR="00C92981" w:rsidRDefault="00A6134D" w:rsidP="00A6134D">
      <w:pPr>
        <w:ind w:firstLine="708"/>
        <w:rPr>
          <w:b/>
        </w:rPr>
      </w:pPr>
      <w:r w:rsidRPr="00A6134D">
        <w:rPr>
          <w:b/>
        </w:rPr>
        <w:t>ISP-TLSE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34D" w:rsidTr="00A6134D">
        <w:tc>
          <w:tcPr>
            <w:tcW w:w="9062" w:type="dxa"/>
            <w:shd w:val="clear" w:color="auto" w:fill="000000" w:themeFill="text1"/>
          </w:tcPr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en</w:t>
            </w:r>
            <w:proofErr w:type="gram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conf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t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hostname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ISP-TLSE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>Configuration interface LAN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gig0/0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link_to_ASA_TLSE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10.1.1.2 255.255.255.248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>Configuration interface WAN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gig0/1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link_to_ISP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>-PARIS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201.122.100.13 255.255.255.252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>Ajout des routes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route 0.0.0.0 0.0.0.0 201.122.100.14 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route 192.168.10.0 255.255.255.0 10.1.1.1 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route 192.168.30.0 255.255.255.0 10.1.1.1</w:t>
            </w:r>
          </w:p>
        </w:tc>
      </w:tr>
    </w:tbl>
    <w:p w:rsidR="00A6134D" w:rsidRDefault="00A6134D" w:rsidP="00A6134D">
      <w:pPr>
        <w:ind w:firstLine="708"/>
        <w:rPr>
          <w:b/>
        </w:rPr>
      </w:pPr>
    </w:p>
    <w:p w:rsidR="00A6134D" w:rsidRDefault="00A6134D" w:rsidP="00A6134D">
      <w:pPr>
        <w:ind w:firstLine="708"/>
        <w:rPr>
          <w:b/>
        </w:rPr>
      </w:pPr>
      <w:r w:rsidRPr="00A6134D">
        <w:rPr>
          <w:b/>
        </w:rPr>
        <w:lastRenderedPageBreak/>
        <w:t>ISP-</w:t>
      </w:r>
      <w:r>
        <w:rPr>
          <w:b/>
        </w:rPr>
        <w:t>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34D" w:rsidTr="00AE260C">
        <w:tc>
          <w:tcPr>
            <w:tcW w:w="9062" w:type="dxa"/>
            <w:shd w:val="clear" w:color="auto" w:fill="000000" w:themeFill="text1"/>
          </w:tcPr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en</w:t>
            </w:r>
            <w:proofErr w:type="gram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conf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t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hostname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ISP-PARIS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>Configuration interface LAN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gig0/0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link_to_LAN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>-PARIS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172.16.3.254 255.255.255.0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>Configuration interface WAN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gig0/1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link_to_ISP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>-TLSE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201.122.100.14 255.255.255.252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>Ajout des routes</w:t>
            </w:r>
          </w:p>
          <w:p w:rsidR="00A6134D" w:rsidRPr="00A6134D" w:rsidRDefault="00A6134D" w:rsidP="00A6134D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b/>
                <w:sz w:val="16"/>
                <w:szCs w:val="16"/>
              </w:rPr>
              <w:t xml:space="preserve"> route 0.0.0.0 0.0.0.0 201.122.100.13</w:t>
            </w:r>
          </w:p>
        </w:tc>
      </w:tr>
    </w:tbl>
    <w:p w:rsidR="00A6134D" w:rsidRDefault="00A6134D" w:rsidP="00A6134D">
      <w:pPr>
        <w:ind w:firstLine="708"/>
        <w:rPr>
          <w:b/>
        </w:rPr>
      </w:pPr>
    </w:p>
    <w:p w:rsidR="00A6134D" w:rsidRDefault="00A6134D" w:rsidP="00A6134D">
      <w:pPr>
        <w:ind w:firstLine="708"/>
        <w:rPr>
          <w:b/>
        </w:rPr>
      </w:pPr>
    </w:p>
    <w:p w:rsidR="00C92981" w:rsidRDefault="00C92981" w:rsidP="00C92981">
      <w:pPr>
        <w:pStyle w:val="Titre2"/>
        <w:numPr>
          <w:ilvl w:val="0"/>
          <w:numId w:val="20"/>
        </w:numPr>
      </w:pPr>
      <w:bookmarkStart w:id="23" w:name="_Toc136783881"/>
      <w:bookmarkStart w:id="24" w:name="_Configuration_2_ASA"/>
      <w:bookmarkEnd w:id="24"/>
      <w:r>
        <w:t>Configuration 2 ASA sans VPN</w:t>
      </w:r>
      <w:bookmarkEnd w:id="23"/>
    </w:p>
    <w:p w:rsidR="00A6134D" w:rsidRPr="00A6134D" w:rsidRDefault="00A6134D" w:rsidP="00A6134D"/>
    <w:p w:rsidR="00A6134D" w:rsidRPr="00A6134D" w:rsidRDefault="00A6134D" w:rsidP="00A6134D">
      <w:pPr>
        <w:ind w:firstLine="708"/>
        <w:rPr>
          <w:b/>
        </w:rPr>
      </w:pPr>
      <w:r w:rsidRPr="00A6134D">
        <w:rPr>
          <w:b/>
        </w:rPr>
        <w:t>ASA-TLSE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34D" w:rsidRPr="00A6134D" w:rsidTr="00AE260C">
        <w:tc>
          <w:tcPr>
            <w:tcW w:w="9062" w:type="dxa"/>
            <w:shd w:val="clear" w:color="auto" w:fill="000000" w:themeFill="text1"/>
          </w:tcPr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en</w:t>
            </w:r>
            <w:proofErr w:type="gram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conf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t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hostname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ASA-TLSE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Configuration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gig1/1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10.1.1.1 255.255.255.248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Configuration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inside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gig1/2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address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192.168.10.254 255.255.255.0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inside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100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Configuration interface DMZ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gig1/3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address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192.168.30.254 255.255.255.0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dmz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50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Ajout de la route par défaut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route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0.0.0.0 0.0.0.0 10.1.1.2   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ACL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Autorise les flux IP du serveur web vers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DMZ_OUTSIDE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host 192.168.30.1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Autorise les flux IP de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vers le serveur web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LAN-DMZ_OUTSIDE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any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host 192.168.30.1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Autorise ICMP depuis le LAN PARIS vers le LAN TLSE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LAN-DMZ_OUTSIDE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icmp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172.16.3.0 255.255.255.0 192.168.10.0 255.255.255.0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Application des ACL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-group DMZ_OUTSIDE in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dmz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-group LAN-DMZ_OUTSIDE in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A6134D" w:rsidRPr="00A6134D" w:rsidRDefault="00A6134D" w:rsidP="00A6134D"/>
    <w:p w:rsidR="00A6134D" w:rsidRPr="00A6134D" w:rsidRDefault="00A6134D" w:rsidP="00A6134D">
      <w:pPr>
        <w:ind w:firstLine="708"/>
        <w:rPr>
          <w:b/>
        </w:rPr>
      </w:pPr>
      <w:r w:rsidRPr="00A6134D">
        <w:rPr>
          <w:b/>
        </w:rPr>
        <w:lastRenderedPageBreak/>
        <w:t>ASA-</w:t>
      </w:r>
      <w:r>
        <w:rPr>
          <w:b/>
        </w:rPr>
        <w:t>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134D" w:rsidRPr="00A6134D" w:rsidTr="00AE260C">
        <w:tc>
          <w:tcPr>
            <w:tcW w:w="9062" w:type="dxa"/>
            <w:shd w:val="clear" w:color="auto" w:fill="000000" w:themeFill="text1"/>
          </w:tcPr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en</w:t>
            </w:r>
            <w:proofErr w:type="gram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conf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t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hostname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ASA-PARIS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Configuration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gig1/1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155.2.47.54 255.255.255.252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Configuration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inside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gig1/2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address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172.16.3.254 255.255.255.0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nameif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inside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security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-level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100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Ajout de la route par défaut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route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0.0.0.0 0.0.0.0 155.2.47.53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ACL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Autorise ICMP depuis le LAN PARIS vers le LAN TLSE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OUTSIDE_LAN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icmp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192.168.10.0 255.255.255.0 172.16.3.0 255.255.255.0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Autorise ICMP/HTTP depuis le LAN PARIS vers la DMZ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-list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OUTSIDE_LAN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extended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permit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r w:rsidRPr="00A6134D">
              <w:rPr>
                <w:rFonts w:ascii="Consolas" w:hAnsi="Consolas"/>
                <w:sz w:val="16"/>
                <w:szCs w:val="16"/>
              </w:rPr>
              <w:t xml:space="preserve"> 192.168.30.0 255.255.255.0 172.16.3.0 255.255.255.0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>Application des ACL</w:t>
            </w:r>
          </w:p>
          <w:p w:rsidR="00A6134D" w:rsidRPr="00A6134D" w:rsidRDefault="00A6134D" w:rsidP="00A6134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A6134D">
              <w:rPr>
                <w:rFonts w:ascii="Consolas" w:hAnsi="Consolas"/>
                <w:sz w:val="16"/>
                <w:szCs w:val="16"/>
              </w:rPr>
              <w:t>access</w:t>
            </w:r>
            <w:proofErr w:type="spellEnd"/>
            <w:proofErr w:type="gramEnd"/>
            <w:r w:rsidRPr="00A6134D">
              <w:rPr>
                <w:rFonts w:ascii="Consolas" w:hAnsi="Consolas"/>
                <w:sz w:val="16"/>
                <w:szCs w:val="16"/>
              </w:rPr>
              <w:t xml:space="preserve">-group OUTSIDE_LAN in interface </w:t>
            </w:r>
            <w:proofErr w:type="spellStart"/>
            <w:r w:rsidRPr="00A6134D">
              <w:rPr>
                <w:rFonts w:ascii="Consolas" w:hAnsi="Consolas"/>
                <w:sz w:val="16"/>
                <w:szCs w:val="16"/>
              </w:rPr>
              <w:t>outside</w:t>
            </w:r>
            <w:proofErr w:type="spellEnd"/>
          </w:p>
          <w:p w:rsidR="00A6134D" w:rsidRPr="00A6134D" w:rsidRDefault="00A6134D" w:rsidP="00AE260C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A6134D" w:rsidRDefault="00A6134D" w:rsidP="00A6134D"/>
    <w:p w:rsidR="00157353" w:rsidRDefault="00157353" w:rsidP="00A6134D"/>
    <w:p w:rsidR="00A6134D" w:rsidRPr="00157353" w:rsidRDefault="00157353" w:rsidP="00157353">
      <w:pPr>
        <w:ind w:firstLine="708"/>
        <w:rPr>
          <w:b/>
        </w:rPr>
      </w:pPr>
      <w:r w:rsidRPr="00157353">
        <w:rPr>
          <w:b/>
        </w:rPr>
        <w:t>ISP-TLSE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7353" w:rsidTr="00157353">
        <w:tc>
          <w:tcPr>
            <w:tcW w:w="9062" w:type="dxa"/>
            <w:shd w:val="clear" w:color="auto" w:fill="000000" w:themeFill="text1"/>
          </w:tcPr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en</w:t>
            </w:r>
            <w:proofErr w:type="gram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conf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t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hostname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ISP-TLSE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>Configuration interface LAN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interface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gig0/0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description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link_to_ASA_TLSE</w:t>
            </w:r>
            <w:proofErr w:type="spell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 xml:space="preserve"> 10.1.1.2 255.255.255.248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>Configuration interface WAN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interface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gig0/1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description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link_to_ISP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>-PARIS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 xml:space="preserve"> 201.122.100.13 255.255.255.252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>Ajout des routes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route 0.0.0.0 0.0.0.0 201.122.100.14 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route 192.168.10.0 255.255.255.0 10.1.1.1 </w:t>
            </w:r>
          </w:p>
          <w:p w:rsidR="00157353" w:rsidRDefault="00157353" w:rsidP="00157353"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route 192.168.30.0 255.255.255.0 10.1.1.1</w:t>
            </w:r>
          </w:p>
        </w:tc>
      </w:tr>
    </w:tbl>
    <w:p w:rsidR="00157353" w:rsidRDefault="00157353" w:rsidP="00A6134D"/>
    <w:p w:rsidR="00A6134D" w:rsidRDefault="00A6134D" w:rsidP="00A6134D"/>
    <w:p w:rsidR="00A6134D" w:rsidRDefault="00A6134D" w:rsidP="00A6134D"/>
    <w:p w:rsidR="00A6134D" w:rsidRDefault="00A6134D" w:rsidP="00A6134D"/>
    <w:p w:rsidR="00A6134D" w:rsidRDefault="00A6134D" w:rsidP="00A6134D"/>
    <w:p w:rsidR="00A6134D" w:rsidRDefault="00A6134D" w:rsidP="00A6134D"/>
    <w:p w:rsidR="00157353" w:rsidRPr="00157353" w:rsidRDefault="00157353" w:rsidP="00157353">
      <w:pPr>
        <w:ind w:firstLine="708"/>
        <w:rPr>
          <w:b/>
        </w:rPr>
      </w:pPr>
      <w:r w:rsidRPr="00157353">
        <w:rPr>
          <w:b/>
        </w:rPr>
        <w:lastRenderedPageBreak/>
        <w:t>ISP-</w:t>
      </w:r>
      <w:r>
        <w:rPr>
          <w:b/>
        </w:rPr>
        <w:t>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7353" w:rsidTr="00AE260C">
        <w:tc>
          <w:tcPr>
            <w:tcW w:w="9062" w:type="dxa"/>
            <w:shd w:val="clear" w:color="auto" w:fill="000000" w:themeFill="text1"/>
          </w:tcPr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en</w:t>
            </w:r>
            <w:proofErr w:type="gram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conf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t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hostname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ISP-PARIS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>Configuration interface LAN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interface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gig0/0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description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link_to_ASA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>-PARIS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 xml:space="preserve"> 155.2.47.53 255.255.255.252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>Configuration interface WAN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interface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gig0/1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description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link_to_ISP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>-TLSE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addr</w:t>
            </w:r>
            <w:proofErr w:type="spellEnd"/>
            <w:r w:rsidRPr="00157353">
              <w:rPr>
                <w:rFonts w:ascii="Consolas" w:hAnsi="Consolas"/>
                <w:sz w:val="16"/>
                <w:szCs w:val="16"/>
              </w:rPr>
              <w:t xml:space="preserve"> 201.122.100.14 255.255.255.252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no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57353">
              <w:rPr>
                <w:rFonts w:ascii="Consolas" w:hAnsi="Consolas"/>
                <w:sz w:val="16"/>
                <w:szCs w:val="16"/>
              </w:rPr>
              <w:t>shut</w:t>
            </w:r>
            <w:proofErr w:type="spellEnd"/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!--</w:t>
            </w:r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>Ajout des routes</w:t>
            </w:r>
          </w:p>
          <w:p w:rsidR="00157353" w:rsidRPr="00157353" w:rsidRDefault="00157353" w:rsidP="0015735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route 0.0.0.0 0.0.0.0 201.122.100.13</w:t>
            </w:r>
          </w:p>
          <w:p w:rsidR="00157353" w:rsidRDefault="00157353" w:rsidP="00157353">
            <w:proofErr w:type="spellStart"/>
            <w:proofErr w:type="gramStart"/>
            <w:r w:rsidRPr="00157353">
              <w:rPr>
                <w:rFonts w:ascii="Consolas" w:hAnsi="Consolas"/>
                <w:sz w:val="16"/>
                <w:szCs w:val="16"/>
              </w:rPr>
              <w:t>ip</w:t>
            </w:r>
            <w:proofErr w:type="spellEnd"/>
            <w:proofErr w:type="gramEnd"/>
            <w:r w:rsidRPr="00157353">
              <w:rPr>
                <w:rFonts w:ascii="Consolas" w:hAnsi="Consolas"/>
                <w:sz w:val="16"/>
                <w:szCs w:val="16"/>
              </w:rPr>
              <w:t xml:space="preserve"> route 172.16.3.0 255.255.255.0 155.2.47.54</w:t>
            </w:r>
          </w:p>
        </w:tc>
      </w:tr>
    </w:tbl>
    <w:p w:rsidR="00A6134D" w:rsidRDefault="00A6134D" w:rsidP="00A6134D"/>
    <w:p w:rsidR="00C92981" w:rsidRDefault="00C92981" w:rsidP="00C92981"/>
    <w:p w:rsidR="00C92981" w:rsidRDefault="00C92981" w:rsidP="00C92981">
      <w:pPr>
        <w:pStyle w:val="Titre2"/>
        <w:numPr>
          <w:ilvl w:val="0"/>
          <w:numId w:val="20"/>
        </w:numPr>
      </w:pPr>
      <w:bookmarkStart w:id="25" w:name="_Toc136783882"/>
      <w:bookmarkStart w:id="26" w:name="_Configuration_2_ASA_1"/>
      <w:bookmarkEnd w:id="26"/>
      <w:r>
        <w:t xml:space="preserve">Configuration 2 ASA </w:t>
      </w:r>
      <w:r>
        <w:t>avec</w:t>
      </w:r>
      <w:r>
        <w:t xml:space="preserve"> VPN</w:t>
      </w:r>
      <w:bookmarkEnd w:id="25"/>
    </w:p>
    <w:p w:rsidR="00977444" w:rsidRDefault="00977444" w:rsidP="00977444"/>
    <w:p w:rsidR="00977444" w:rsidRDefault="00977444" w:rsidP="00977444">
      <w:pPr>
        <w:ind w:left="708"/>
        <w:rPr>
          <w:b/>
        </w:rPr>
      </w:pPr>
      <w:r w:rsidRPr="00977444">
        <w:rPr>
          <w:b/>
        </w:rPr>
        <w:t>ASA-TLSE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444" w:rsidTr="00977444">
        <w:tc>
          <w:tcPr>
            <w:tcW w:w="9062" w:type="dxa"/>
            <w:shd w:val="clear" w:color="auto" w:fill="000000" w:themeFill="text1"/>
          </w:tcPr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ASA-TLSE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en</w:t>
            </w:r>
            <w:proofErr w:type="gram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conf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t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hostname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ASA-TLSE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ikev1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transform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-set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-set esp-3des esp-md5-hmac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 match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address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 set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peer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155.2.47.54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 set ikev1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transform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-set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-set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interface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ikev1 enable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ikev1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policy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encr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3des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authentication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pre-share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group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2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lifetime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43200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tunnel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-group 155.2.47.54 type ipsec-l2l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tunnel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-group 155.2.47.54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ipsec-attributes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ikev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pre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shared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-key cisco123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route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0.0.0.0 0.0.0.0 10.1.1.2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192.168.30.0 255.255.255.0 172.16.3.0 255.255.255.0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DMZ_OUTSIDE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host 192.168.30.1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any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LAN-DMZ_OUTSIDE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any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host 192.168.30.1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LAN-DMZ_OUTSIDE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icmp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172.16.3.0 255.255.255.0 192.168.10.0 255.255.255.0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-group DMZ_OUTSIDE in interface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dmz</w:t>
            </w:r>
            <w:proofErr w:type="spellEnd"/>
          </w:p>
          <w:p w:rsidR="00977444" w:rsidRDefault="00977444" w:rsidP="00977444">
            <w:pPr>
              <w:rPr>
                <w:b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-group LAN-DMZ_OUTSIDE in interface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</w:p>
        </w:tc>
      </w:tr>
    </w:tbl>
    <w:p w:rsidR="00977444" w:rsidRPr="00977444" w:rsidRDefault="00977444" w:rsidP="00977444">
      <w:pPr>
        <w:rPr>
          <w:b/>
        </w:rPr>
      </w:pPr>
    </w:p>
    <w:p w:rsidR="00C92981" w:rsidRPr="00C92981" w:rsidRDefault="00C92981" w:rsidP="00C92981"/>
    <w:p w:rsidR="00C92981" w:rsidRDefault="00C92981" w:rsidP="00C92981"/>
    <w:p w:rsidR="00977444" w:rsidRDefault="00977444" w:rsidP="00C92981"/>
    <w:p w:rsidR="00977444" w:rsidRDefault="00977444" w:rsidP="00C92981"/>
    <w:p w:rsidR="00977444" w:rsidRDefault="00977444" w:rsidP="00977444">
      <w:pPr>
        <w:ind w:firstLine="708"/>
        <w:rPr>
          <w:b/>
        </w:rPr>
      </w:pPr>
      <w:r w:rsidRPr="00977444">
        <w:rPr>
          <w:b/>
        </w:rPr>
        <w:lastRenderedPageBreak/>
        <w:t>ASA-PARIS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444" w:rsidTr="00AE260C">
        <w:tc>
          <w:tcPr>
            <w:tcW w:w="9062" w:type="dxa"/>
            <w:shd w:val="clear" w:color="auto" w:fill="000000" w:themeFill="text1"/>
          </w:tcPr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ASA-PARIS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en</w:t>
            </w:r>
            <w:proofErr w:type="gram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conf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t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hostname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ASA-PARIS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ikev1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transform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-set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-set esp-3des esp-md5-hmac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 match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address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 set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peer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10.1.1.1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 set ikev1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transform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-set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-set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ipsec-map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interface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ikev1 enable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crypto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ikev1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policy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encr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3des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authentication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pre-share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group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2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lifetime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43200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tunnel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-group 10.1.1.1 type ipsec-l2l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tunnel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-group 10.1.1.1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ipsec-attributes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ikev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pre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shared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-key cisco123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route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0.0.0.0 0.0.0.0 155.2.47.53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172.16.3.0 255.255.255.0 192.168.30.0 255.255.255.0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OUTSIDE_LAN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icmp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192.168.10.0 255.255.255.0 172.16.3.0 255.255.255.0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-list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OUTSIDE_LAN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extended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permit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192.168.30.0 255.255.255.0 172.16.3.0 255.255.255.0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Default="00977444" w:rsidP="00977444">
            <w:pPr>
              <w:rPr>
                <w:b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access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-group OUTSIDE_LAN in interface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outside</w:t>
            </w:r>
            <w:proofErr w:type="spellEnd"/>
          </w:p>
        </w:tc>
      </w:tr>
    </w:tbl>
    <w:p w:rsidR="00977444" w:rsidRP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  <w:r>
        <w:rPr>
          <w:b/>
        </w:rPr>
        <w:tab/>
        <w:t>ISP-TLSE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444" w:rsidTr="00977444">
        <w:tc>
          <w:tcPr>
            <w:tcW w:w="9062" w:type="dxa"/>
            <w:shd w:val="clear" w:color="auto" w:fill="000000" w:themeFill="text1"/>
          </w:tcPr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en</w:t>
            </w:r>
            <w:proofErr w:type="gram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conf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t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hostname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ISP-TLSE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Configuration interface LAN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gig0/0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link_to_ASA_TLSE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10.1.1.2 255.255.255.248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Configuration interface WAN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gig0/1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link_to_ISP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-PARIS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201.122.100.13 255.255.255.252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Ajout des routes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route 0.0.0.0 0.0.0.0 201.122.100.14 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route 192.168.10.0 255.255.255.0 10.1.1.1 </w:t>
            </w:r>
          </w:p>
          <w:p w:rsidR="00977444" w:rsidRDefault="00977444" w:rsidP="00977444">
            <w:pPr>
              <w:rPr>
                <w:b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route 192.168.30.0 255.255.255.0 10.1.1.1</w:t>
            </w:r>
          </w:p>
        </w:tc>
      </w:tr>
    </w:tbl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</w:p>
    <w:p w:rsidR="00977444" w:rsidRDefault="00977444" w:rsidP="00977444">
      <w:pPr>
        <w:rPr>
          <w:b/>
        </w:rPr>
      </w:pPr>
      <w:r>
        <w:rPr>
          <w:b/>
        </w:rPr>
        <w:lastRenderedPageBreak/>
        <w:tab/>
        <w:t>ISP-PARIS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444" w:rsidTr="00977444">
        <w:tc>
          <w:tcPr>
            <w:tcW w:w="9062" w:type="dxa"/>
            <w:shd w:val="clear" w:color="auto" w:fill="000000" w:themeFill="text1"/>
          </w:tcPr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en</w:t>
            </w:r>
            <w:proofErr w:type="gram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conf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t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hostname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ISP-PARIS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Configuration interface LAN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gig0/0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link_to_ASA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-PARIS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155.2.47.53 255.255.255.252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Configuration interface WAN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interface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gig0/1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description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link_to_ISP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>-TLSE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addr</w:t>
            </w:r>
            <w:proofErr w:type="spell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201.122.100.14 255.255.255.252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no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proofErr w:type="spellStart"/>
            <w:r w:rsidRPr="00977444">
              <w:rPr>
                <w:rFonts w:ascii="Consolas" w:hAnsi="Consolas"/>
                <w:b/>
                <w:sz w:val="16"/>
                <w:szCs w:val="16"/>
              </w:rPr>
              <w:t>shut</w:t>
            </w:r>
            <w:proofErr w:type="spellEnd"/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!--</w:t>
            </w:r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>Ajout des routes</w:t>
            </w:r>
          </w:p>
          <w:p w:rsidR="00977444" w:rsidRPr="00977444" w:rsidRDefault="00977444" w:rsidP="009774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route 0.0.0.0 0.0.0.0 201.122.100.13</w:t>
            </w:r>
          </w:p>
          <w:p w:rsidR="00977444" w:rsidRDefault="00977444" w:rsidP="00977444">
            <w:pPr>
              <w:rPr>
                <w:b/>
              </w:rPr>
            </w:pPr>
            <w:proofErr w:type="spellStart"/>
            <w:proofErr w:type="gramStart"/>
            <w:r w:rsidRPr="00977444">
              <w:rPr>
                <w:rFonts w:ascii="Consolas" w:hAnsi="Consolas"/>
                <w:b/>
                <w:sz w:val="16"/>
                <w:szCs w:val="16"/>
              </w:rPr>
              <w:t>ip</w:t>
            </w:r>
            <w:proofErr w:type="spellEnd"/>
            <w:proofErr w:type="gramEnd"/>
            <w:r w:rsidRPr="00977444">
              <w:rPr>
                <w:rFonts w:ascii="Consolas" w:hAnsi="Consolas"/>
                <w:b/>
                <w:sz w:val="16"/>
                <w:szCs w:val="16"/>
              </w:rPr>
              <w:t xml:space="preserve"> route 172.16.3.0 255.255.255.0 155.2.47.54</w:t>
            </w:r>
          </w:p>
        </w:tc>
      </w:tr>
    </w:tbl>
    <w:p w:rsidR="00977444" w:rsidRPr="00977444" w:rsidRDefault="00977444" w:rsidP="00977444">
      <w:pPr>
        <w:rPr>
          <w:b/>
        </w:rPr>
      </w:pPr>
    </w:p>
    <w:p w:rsidR="00660E86" w:rsidRPr="002567A3" w:rsidRDefault="00660E86" w:rsidP="00621FAE"/>
    <w:sectPr w:rsidR="00660E86" w:rsidRPr="002567A3" w:rsidSect="00470E48">
      <w:footerReference w:type="defaul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F5" w:rsidRDefault="004531F5" w:rsidP="00470E48">
      <w:pPr>
        <w:spacing w:after="0" w:line="240" w:lineRule="auto"/>
      </w:pPr>
      <w:r>
        <w:separator/>
      </w:r>
    </w:p>
  </w:endnote>
  <w:endnote w:type="continuationSeparator" w:id="0">
    <w:p w:rsidR="004531F5" w:rsidRDefault="004531F5" w:rsidP="0047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E48" w:rsidRDefault="00470E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470E48" w:rsidRDefault="00470E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F5" w:rsidRDefault="004531F5" w:rsidP="00470E48">
      <w:pPr>
        <w:spacing w:after="0" w:line="240" w:lineRule="auto"/>
      </w:pPr>
      <w:r>
        <w:separator/>
      </w:r>
    </w:p>
  </w:footnote>
  <w:footnote w:type="continuationSeparator" w:id="0">
    <w:p w:rsidR="004531F5" w:rsidRDefault="004531F5" w:rsidP="0047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5F3"/>
    <w:multiLevelType w:val="hybridMultilevel"/>
    <w:tmpl w:val="2AE62E1E"/>
    <w:lvl w:ilvl="0" w:tplc="8EDAD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4564B"/>
    <w:multiLevelType w:val="hybridMultilevel"/>
    <w:tmpl w:val="5CC20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1AF4"/>
    <w:multiLevelType w:val="hybridMultilevel"/>
    <w:tmpl w:val="82A8E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5A2C"/>
    <w:multiLevelType w:val="hybridMultilevel"/>
    <w:tmpl w:val="74462954"/>
    <w:lvl w:ilvl="0" w:tplc="DD5CCD7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DAE7E16"/>
    <w:multiLevelType w:val="hybridMultilevel"/>
    <w:tmpl w:val="74462954"/>
    <w:lvl w:ilvl="0" w:tplc="DD5CCD7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9AD4AC1"/>
    <w:multiLevelType w:val="hybridMultilevel"/>
    <w:tmpl w:val="42A8B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431B6"/>
    <w:multiLevelType w:val="hybridMultilevel"/>
    <w:tmpl w:val="A1664CA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C5FE7"/>
    <w:multiLevelType w:val="hybridMultilevel"/>
    <w:tmpl w:val="1868BFAA"/>
    <w:lvl w:ilvl="0" w:tplc="8EDAD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2104E6"/>
    <w:multiLevelType w:val="hybridMultilevel"/>
    <w:tmpl w:val="4AAE4EE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862395"/>
    <w:multiLevelType w:val="hybridMultilevel"/>
    <w:tmpl w:val="42A8B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22342"/>
    <w:multiLevelType w:val="hybridMultilevel"/>
    <w:tmpl w:val="5CC20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A1B19"/>
    <w:multiLevelType w:val="hybridMultilevel"/>
    <w:tmpl w:val="1868BFAA"/>
    <w:lvl w:ilvl="0" w:tplc="8EDAD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AD7E4D"/>
    <w:multiLevelType w:val="hybridMultilevel"/>
    <w:tmpl w:val="2AE62E1E"/>
    <w:lvl w:ilvl="0" w:tplc="8EDAD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144D2B"/>
    <w:multiLevelType w:val="hybridMultilevel"/>
    <w:tmpl w:val="69F8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512E7"/>
    <w:multiLevelType w:val="hybridMultilevel"/>
    <w:tmpl w:val="74462954"/>
    <w:lvl w:ilvl="0" w:tplc="DD5CCD7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B933371"/>
    <w:multiLevelType w:val="hybridMultilevel"/>
    <w:tmpl w:val="5CC20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2750C"/>
    <w:multiLevelType w:val="hybridMultilevel"/>
    <w:tmpl w:val="42A8B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F0DDC"/>
    <w:multiLevelType w:val="hybridMultilevel"/>
    <w:tmpl w:val="2AE62E1E"/>
    <w:lvl w:ilvl="0" w:tplc="8EDAD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7403B5"/>
    <w:multiLevelType w:val="hybridMultilevel"/>
    <w:tmpl w:val="17E05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7646A"/>
    <w:multiLevelType w:val="hybridMultilevel"/>
    <w:tmpl w:val="1868BFAA"/>
    <w:lvl w:ilvl="0" w:tplc="8EDAD7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3"/>
  </w:num>
  <w:num w:numId="5">
    <w:abstractNumId w:val="1"/>
  </w:num>
  <w:num w:numId="6">
    <w:abstractNumId w:val="6"/>
  </w:num>
  <w:num w:numId="7">
    <w:abstractNumId w:val="2"/>
  </w:num>
  <w:num w:numId="8">
    <w:abstractNumId w:val="18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4"/>
  </w:num>
  <w:num w:numId="14">
    <w:abstractNumId w:val="19"/>
  </w:num>
  <w:num w:numId="15">
    <w:abstractNumId w:val="7"/>
  </w:num>
  <w:num w:numId="16">
    <w:abstractNumId w:val="10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EC"/>
    <w:rsid w:val="00020E3E"/>
    <w:rsid w:val="00044F4D"/>
    <w:rsid w:val="00054BF3"/>
    <w:rsid w:val="00084E66"/>
    <w:rsid w:val="000D6559"/>
    <w:rsid w:val="001022A8"/>
    <w:rsid w:val="00153085"/>
    <w:rsid w:val="00157353"/>
    <w:rsid w:val="002567A3"/>
    <w:rsid w:val="002E574A"/>
    <w:rsid w:val="00333595"/>
    <w:rsid w:val="003611AC"/>
    <w:rsid w:val="003A0D4A"/>
    <w:rsid w:val="004312FC"/>
    <w:rsid w:val="004531F5"/>
    <w:rsid w:val="00470E48"/>
    <w:rsid w:val="004A2902"/>
    <w:rsid w:val="00541396"/>
    <w:rsid w:val="00586007"/>
    <w:rsid w:val="005B26D9"/>
    <w:rsid w:val="005F4A66"/>
    <w:rsid w:val="00621FAE"/>
    <w:rsid w:val="006442B3"/>
    <w:rsid w:val="006477E1"/>
    <w:rsid w:val="00660E86"/>
    <w:rsid w:val="00667D68"/>
    <w:rsid w:val="007327BC"/>
    <w:rsid w:val="00776CAB"/>
    <w:rsid w:val="0078685B"/>
    <w:rsid w:val="007A1C0B"/>
    <w:rsid w:val="007A36B4"/>
    <w:rsid w:val="007A785C"/>
    <w:rsid w:val="007B42EC"/>
    <w:rsid w:val="007E7B23"/>
    <w:rsid w:val="00827C5C"/>
    <w:rsid w:val="00861D35"/>
    <w:rsid w:val="00891B0B"/>
    <w:rsid w:val="008B5D7A"/>
    <w:rsid w:val="008C5A33"/>
    <w:rsid w:val="008D7DB3"/>
    <w:rsid w:val="00970532"/>
    <w:rsid w:val="00977444"/>
    <w:rsid w:val="00987FD4"/>
    <w:rsid w:val="00A10D4E"/>
    <w:rsid w:val="00A2161B"/>
    <w:rsid w:val="00A6134D"/>
    <w:rsid w:val="00B70B74"/>
    <w:rsid w:val="00B80CEB"/>
    <w:rsid w:val="00BC1797"/>
    <w:rsid w:val="00C04B6E"/>
    <w:rsid w:val="00C81B36"/>
    <w:rsid w:val="00C92981"/>
    <w:rsid w:val="00CA28CA"/>
    <w:rsid w:val="00CA7B56"/>
    <w:rsid w:val="00D62442"/>
    <w:rsid w:val="00DC0657"/>
    <w:rsid w:val="00DC2B32"/>
    <w:rsid w:val="00E24E80"/>
    <w:rsid w:val="00E452B6"/>
    <w:rsid w:val="00EC0564"/>
    <w:rsid w:val="00F12834"/>
    <w:rsid w:val="00F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CFF3"/>
  <w15:chartTrackingRefBased/>
  <w15:docId w15:val="{62096931-052B-4212-83F4-93AD022B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C5C"/>
  </w:style>
  <w:style w:type="paragraph" w:styleId="Titre1">
    <w:name w:val="heading 1"/>
    <w:basedOn w:val="Normal"/>
    <w:next w:val="Normal"/>
    <w:link w:val="Titre1Car"/>
    <w:uiPriority w:val="9"/>
    <w:qFormat/>
    <w:rsid w:val="0047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70E4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0E4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70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0E48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70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E48"/>
  </w:style>
  <w:style w:type="paragraph" w:styleId="Pieddepage">
    <w:name w:val="footer"/>
    <w:basedOn w:val="Normal"/>
    <w:link w:val="PieddepageCar"/>
    <w:uiPriority w:val="99"/>
    <w:unhideWhenUsed/>
    <w:rsid w:val="00470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E48"/>
  </w:style>
  <w:style w:type="character" w:customStyle="1" w:styleId="Titre2Car">
    <w:name w:val="Titre 2 Car"/>
    <w:basedOn w:val="Policepardfaut"/>
    <w:link w:val="Titre2"/>
    <w:uiPriority w:val="9"/>
    <w:rsid w:val="00256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567A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567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567A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567A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567A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7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0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SynologyDrive\05_WORK_ADRAR\PR01-1%20-%20Int&#233;gration%20ASA%20FW\Template_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BDAB-CA5C-463F-B3A2-346D3B69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Template_Projet.dotx</Template>
  <TotalTime>140</TotalTime>
  <Pages>21</Pages>
  <Words>2218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AIS - ADRAR 2023 2024</Company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Sécurisation des réseaux</dc:title>
  <dc:subject>Firewall CISCO ASA</dc:subject>
  <dc:creator>Thomas FAUROUX</dc:creator>
  <cp:keywords/>
  <dc:description/>
  <cp:lastModifiedBy>Thomas</cp:lastModifiedBy>
  <cp:revision>43</cp:revision>
  <dcterms:created xsi:type="dcterms:W3CDTF">2023-06-04T10:48:00Z</dcterms:created>
  <dcterms:modified xsi:type="dcterms:W3CDTF">2023-06-04T13:12:00Z</dcterms:modified>
</cp:coreProperties>
</file>